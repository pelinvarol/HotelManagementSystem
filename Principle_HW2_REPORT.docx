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B36E0" w14:textId="7DA56949" w:rsidR="00D077E9" w:rsidRDefault="00750D88" w:rsidP="00D70D02">
      <w:pPr>
        <w:rPr>
          <w:noProof/>
        </w:rPr>
      </w:pPr>
      <w:r>
        <w:rPr>
          <w:noProof/>
          <w:lang w:bidi="tr-TR"/>
        </w:rPr>
        <w:drawing>
          <wp:anchor distT="0" distB="0" distL="114300" distR="114300" simplePos="0" relativeHeight="251658240" behindDoc="1" locked="0" layoutInCell="1" allowOverlap="1" wp14:anchorId="720A0EB0" wp14:editId="7A1A2B6A">
            <wp:simplePos x="0" y="0"/>
            <wp:positionH relativeFrom="page">
              <wp:posOffset>7620</wp:posOffset>
            </wp:positionH>
            <wp:positionV relativeFrom="page">
              <wp:align>top</wp:align>
            </wp:positionV>
            <wp:extent cx="10219690" cy="6735263"/>
            <wp:effectExtent l="0" t="0" r="0" b="889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9690" cy="673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B063657" wp14:editId="3F4A8580">
                <wp:simplePos x="0" y="0"/>
                <wp:positionH relativeFrom="column">
                  <wp:posOffset>-198120</wp:posOffset>
                </wp:positionH>
                <wp:positionV relativeFrom="page">
                  <wp:posOffset>937260</wp:posOffset>
                </wp:positionV>
                <wp:extent cx="4373880" cy="8641715"/>
                <wp:effectExtent l="0" t="0" r="7620" b="6985"/>
                <wp:wrapNone/>
                <wp:docPr id="3" name="Dikdörtgen 3" descr="Kapaktaki metin için beyaz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3880" cy="8641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D306" id="Dikdörtgen 3" o:spid="_x0000_s1026" alt="Kapaktaki metin için beyaz dikdörtgen" style="position:absolute;margin-left:-15.6pt;margin-top:73.8pt;width:344.4pt;height:680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" fillcolor="white [3212]" stroked="f" strokeweight="2pt">
                <w10:wrap anchory="page"/>
              </v:rect>
            </w:pict>
          </mc:Fallback>
        </mc:AlternateContent>
      </w:r>
      <w:r w:rsidR="00205652">
        <w:rPr>
          <w:noProof/>
        </w:rPr>
        <w:t xml:space="preserve"> 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52"/>
      </w:tblGrid>
      <w:tr w:rsidR="00D077E9" w14:paraId="78F25AA2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052B15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tr-TR"/>
              </w:rPr>
              <mc:AlternateContent>
                <mc:Choice Requires="wps">
                  <w:drawing>
                    <wp:inline distT="0" distB="0" distL="0" distR="0" wp14:anchorId="37B02247" wp14:editId="39D9CC7C">
                      <wp:extent cx="3970020" cy="2956560"/>
                      <wp:effectExtent l="0" t="0" r="0" b="0"/>
                      <wp:docPr id="8" name="Metin Kutusu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0020" cy="2956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17346D" w14:textId="0A454F11" w:rsidR="00750D88" w:rsidRDefault="00750D88" w:rsidP="00D077E9">
                                  <w:pPr>
                                    <w:pStyle w:val="KonuBal"/>
                                    <w:spacing w:after="0"/>
                                    <w:rPr>
                                      <w:color w:val="C00000"/>
                                      <w:lang w:val="en-US" w:bidi="tr-TR"/>
                                    </w:rPr>
                                  </w:pPr>
                                  <w:r>
                                    <w:rPr>
                                      <w:color w:val="C00000"/>
                                      <w:lang w:val="en-US" w:bidi="tr-TR"/>
                                    </w:rPr>
                                    <w:t>Principle of Software Design &amp; Development</w:t>
                                  </w:r>
                                </w:p>
                                <w:p w14:paraId="09409286" w14:textId="77777777" w:rsidR="00750D88" w:rsidRDefault="00750D88" w:rsidP="00D077E9">
                                  <w:pPr>
                                    <w:pStyle w:val="KonuBal"/>
                                    <w:spacing w:after="0"/>
                                    <w:rPr>
                                      <w:color w:val="C00000"/>
                                      <w:lang w:val="en-US" w:bidi="tr-TR"/>
                                    </w:rPr>
                                  </w:pPr>
                                </w:p>
                                <w:p w14:paraId="630EFD3F" w14:textId="045BBAE2" w:rsidR="00752CFC" w:rsidRDefault="00752CFC" w:rsidP="00D077E9">
                                  <w:pPr>
                                    <w:pStyle w:val="KonuBal"/>
                                    <w:spacing w:after="0"/>
                                    <w:rPr>
                                      <w:color w:val="C00000"/>
                                      <w:lang w:val="en-US" w:bidi="tr-TR"/>
                                    </w:rPr>
                                  </w:pPr>
                                  <w:r w:rsidRPr="00412D05">
                                    <w:rPr>
                                      <w:color w:val="C00000"/>
                                      <w:lang w:val="en-US" w:bidi="tr-TR"/>
                                    </w:rPr>
                                    <w:t xml:space="preserve">Homework </w:t>
                                  </w:r>
                                  <w:r w:rsidR="004A4749">
                                    <w:rPr>
                                      <w:color w:val="C00000"/>
                                      <w:lang w:val="en-US" w:bidi="tr-TR"/>
                                    </w:rPr>
                                    <w:t>2</w:t>
                                  </w:r>
                                </w:p>
                                <w:p w14:paraId="6BDB03F3" w14:textId="28CEBA20" w:rsidR="00232C82" w:rsidRPr="00412D05" w:rsidRDefault="00232C82" w:rsidP="00D077E9">
                                  <w:pPr>
                                    <w:pStyle w:val="KonuBal"/>
                                    <w:spacing w:after="0"/>
                                    <w:rPr>
                                      <w:color w:val="C00000"/>
                                      <w:lang w:val="en-US" w:bidi="tr-T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7B022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8" o:spid="_x0000_s1026" type="#_x0000_t202" style="width:312.6pt;height:23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" filled="f" stroked="f" strokeweight=".5pt">
                      <v:textbox>
                        <w:txbxContent>
                          <w:p w14:paraId="7917346D" w14:textId="0A454F11" w:rsidR="00750D88" w:rsidRDefault="00750D88" w:rsidP="00D077E9">
                            <w:pPr>
                              <w:pStyle w:val="KonuBal"/>
                              <w:spacing w:after="0"/>
                              <w:rPr>
                                <w:color w:val="C00000"/>
                                <w:lang w:val="en-US" w:bidi="tr-TR"/>
                              </w:rPr>
                            </w:pPr>
                            <w:r>
                              <w:rPr>
                                <w:color w:val="C00000"/>
                                <w:lang w:val="en-US" w:bidi="tr-TR"/>
                              </w:rPr>
                              <w:t>Principle of Software Design &amp; Development</w:t>
                            </w:r>
                          </w:p>
                          <w:p w14:paraId="09409286" w14:textId="77777777" w:rsidR="00750D88" w:rsidRDefault="00750D88" w:rsidP="00D077E9">
                            <w:pPr>
                              <w:pStyle w:val="KonuBal"/>
                              <w:spacing w:after="0"/>
                              <w:rPr>
                                <w:color w:val="C00000"/>
                                <w:lang w:val="en-US" w:bidi="tr-TR"/>
                              </w:rPr>
                            </w:pPr>
                          </w:p>
                          <w:p w14:paraId="630EFD3F" w14:textId="045BBAE2" w:rsidR="00752CFC" w:rsidRDefault="00752CFC" w:rsidP="00D077E9">
                            <w:pPr>
                              <w:pStyle w:val="KonuBal"/>
                              <w:spacing w:after="0"/>
                              <w:rPr>
                                <w:color w:val="C00000"/>
                                <w:lang w:val="en-US" w:bidi="tr-TR"/>
                              </w:rPr>
                            </w:pPr>
                            <w:r w:rsidRPr="00412D05">
                              <w:rPr>
                                <w:color w:val="C00000"/>
                                <w:lang w:val="en-US" w:bidi="tr-TR"/>
                              </w:rPr>
                              <w:t xml:space="preserve">Homework </w:t>
                            </w:r>
                            <w:r w:rsidR="004A4749">
                              <w:rPr>
                                <w:color w:val="C00000"/>
                                <w:lang w:val="en-US" w:bidi="tr-TR"/>
                              </w:rPr>
                              <w:t>2</w:t>
                            </w:r>
                          </w:p>
                          <w:p w14:paraId="6BDB03F3" w14:textId="28CEBA20" w:rsidR="00232C82" w:rsidRPr="00412D05" w:rsidRDefault="00232C82" w:rsidP="00D077E9">
                            <w:pPr>
                              <w:pStyle w:val="KonuBal"/>
                              <w:spacing w:after="0"/>
                              <w:rPr>
                                <w:color w:val="C00000"/>
                                <w:lang w:val="en-US" w:bidi="tr-TR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1529A33" w14:textId="77777777" w:rsidR="00D077E9" w:rsidRPr="00412D05" w:rsidRDefault="00D077E9" w:rsidP="00AB02A7">
            <w:pPr>
              <w:rPr>
                <w:noProof/>
                <w:color w:val="C00000"/>
              </w:rPr>
            </w:pPr>
            <w:r w:rsidRPr="00412D05">
              <w:rPr>
                <w:noProof/>
                <w:color w:val="C00000"/>
                <w:lang w:bidi="tr-TR"/>
              </w:rPr>
              <mc:AlternateContent>
                <mc:Choice Requires="wps">
                  <w:drawing>
                    <wp:inline distT="0" distB="0" distL="0" distR="0" wp14:anchorId="0BD77F1C" wp14:editId="65340FFD">
                      <wp:extent cx="1390918" cy="0"/>
                      <wp:effectExtent l="0" t="19050" r="19050" b="19050"/>
                      <wp:docPr id="5" name="Düz Bağlayıcı 5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EA8F590" id="Düz Bağlayıcı 5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09823864" w14:textId="77777777" w:rsidTr="00750D88">
        <w:trPr>
          <w:trHeight w:val="417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8BFD54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1A61C79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77F7848D6774256A5B488460D118714"/>
              </w:placeholder>
              <w15:appearance w15:val="hidden"/>
            </w:sdtPr>
            <w:sdtEndPr>
              <w:rPr>
                <w:color w:val="C00000"/>
              </w:rPr>
            </w:sdtEndPr>
            <w:sdtContent>
              <w:p w14:paraId="08DC0EC8" w14:textId="6FBA2E97" w:rsidR="00412D05" w:rsidRDefault="00752CFC" w:rsidP="00AB02A7">
                <w:pPr>
                  <w:rPr>
                    <w:rStyle w:val="AltyazChar"/>
                    <w:b w:val="0"/>
                    <w:noProof/>
                    <w:color w:val="C00000"/>
                    <w:lang w:bidi="tr-TR"/>
                  </w:rPr>
                </w:pPr>
                <w:r w:rsidRPr="00412D05">
                  <w:rPr>
                    <w:rStyle w:val="AltyazChar"/>
                    <w:b w:val="0"/>
                    <w:noProof/>
                    <w:color w:val="C00000"/>
                    <w:lang w:bidi="tr-TR"/>
                  </w:rPr>
                  <w:t>Fall 2020</w:t>
                </w:r>
                <w:r w:rsidR="00412D05">
                  <w:rPr>
                    <w:rStyle w:val="AltyazChar"/>
                    <w:b w:val="0"/>
                    <w:noProof/>
                    <w:color w:val="C00000"/>
                    <w:lang w:bidi="tr-TR"/>
                  </w:rPr>
                  <w:t xml:space="preserve"> - 2021</w:t>
                </w:r>
              </w:p>
              <w:p w14:paraId="63BA02A2" w14:textId="5347E9AA" w:rsidR="00D077E9" w:rsidRPr="00412D05" w:rsidRDefault="00F723B7" w:rsidP="00AB02A7">
                <w:pPr>
                  <w:rPr>
                    <w:b w:val="0"/>
                    <w:caps/>
                    <w:noProof/>
                    <w:color w:val="C00000"/>
                    <w:spacing w:val="20"/>
                    <w:sz w:val="32"/>
                    <w:lang w:bidi="tr-TR"/>
                  </w:rPr>
                </w:pPr>
              </w:p>
            </w:sdtContent>
          </w:sdt>
          <w:p w14:paraId="7203E46E" w14:textId="77777777" w:rsidR="00D077E9" w:rsidRPr="00412D05" w:rsidRDefault="00D077E9" w:rsidP="00AB02A7">
            <w:pPr>
              <w:rPr>
                <w:noProof/>
                <w:color w:val="C00000"/>
                <w:sz w:val="10"/>
                <w:szCs w:val="10"/>
              </w:rPr>
            </w:pPr>
            <w:r w:rsidRPr="00412D05">
              <w:rPr>
                <w:noProof/>
                <w:color w:val="C00000"/>
                <w:sz w:val="10"/>
                <w:szCs w:val="10"/>
                <w:lang w:bidi="tr-TR"/>
              </w:rPr>
              <mc:AlternateContent>
                <mc:Choice Requires="wps">
                  <w:drawing>
                    <wp:inline distT="0" distB="0" distL="0" distR="0" wp14:anchorId="19564D4E" wp14:editId="1EE06E7F">
                      <wp:extent cx="1493949" cy="0"/>
                      <wp:effectExtent l="0" t="19050" r="30480" b="19050"/>
                      <wp:docPr id="6" name="Düz Bağlayıcı 6" descr="metin bölücü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BDB7CB4" id="Düz Bağlayıcı 6" o:spid="_x0000_s1026" alt="metin bölücü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A5F392A" w14:textId="40407071" w:rsidR="00D077E9" w:rsidRPr="00412D05" w:rsidRDefault="00D077E9" w:rsidP="00AB02A7">
            <w:pPr>
              <w:rPr>
                <w:noProof/>
                <w:color w:val="C00000"/>
                <w:sz w:val="10"/>
                <w:szCs w:val="10"/>
              </w:rPr>
            </w:pPr>
          </w:p>
          <w:p w14:paraId="0326875B" w14:textId="78235B89" w:rsidR="00412D05" w:rsidRPr="00412D05" w:rsidRDefault="00412D05" w:rsidP="00AB02A7">
            <w:pPr>
              <w:rPr>
                <w:noProof/>
                <w:color w:val="C00000"/>
                <w:sz w:val="10"/>
                <w:szCs w:val="10"/>
              </w:rPr>
            </w:pPr>
          </w:p>
          <w:p w14:paraId="7F7BA0C9" w14:textId="44D44644" w:rsidR="00412D05" w:rsidRPr="00412D05" w:rsidRDefault="00412D05" w:rsidP="00AB02A7">
            <w:pPr>
              <w:rPr>
                <w:noProof/>
                <w:color w:val="C00000"/>
                <w:sz w:val="10"/>
                <w:szCs w:val="10"/>
              </w:rPr>
            </w:pPr>
          </w:p>
          <w:p w14:paraId="1E98734D" w14:textId="77777777" w:rsidR="00412D05" w:rsidRPr="00412D05" w:rsidRDefault="00412D05" w:rsidP="00AB02A7">
            <w:pPr>
              <w:rPr>
                <w:noProof/>
                <w:color w:val="C00000"/>
                <w:sz w:val="10"/>
                <w:szCs w:val="10"/>
              </w:rPr>
            </w:pPr>
          </w:p>
          <w:p w14:paraId="5220B4A2" w14:textId="77777777" w:rsidR="00D077E9" w:rsidRPr="00412D05" w:rsidRDefault="00D077E9" w:rsidP="00AB02A7">
            <w:pPr>
              <w:rPr>
                <w:noProof/>
                <w:color w:val="C00000"/>
                <w:sz w:val="10"/>
                <w:szCs w:val="10"/>
              </w:rPr>
            </w:pPr>
          </w:p>
          <w:sdt>
            <w:sdtPr>
              <w:rPr>
                <w:noProof/>
                <w:color w:val="C00000"/>
              </w:rPr>
              <w:id w:val="-1740469667"/>
              <w:placeholder>
                <w:docPart w:val="460222AF616E4299B36860A74CFF4E44"/>
              </w:placeholder>
              <w15:appearance w15:val="hidden"/>
            </w:sdtPr>
            <w:sdtEndPr/>
            <w:sdtContent>
              <w:p w14:paraId="4BBE836B" w14:textId="01C2B9D3" w:rsidR="00D077E9" w:rsidRPr="00412D05" w:rsidRDefault="00752CFC" w:rsidP="00AB02A7">
                <w:pPr>
                  <w:rPr>
                    <w:noProof/>
                    <w:color w:val="C00000"/>
                  </w:rPr>
                </w:pPr>
                <w:r w:rsidRPr="00412D05">
                  <w:rPr>
                    <w:noProof/>
                    <w:color w:val="C00000"/>
                  </w:rPr>
                  <w:t>Eskişehir Technical University</w:t>
                </w:r>
              </w:p>
            </w:sdtContent>
          </w:sdt>
          <w:p w14:paraId="189029F0" w14:textId="77777777" w:rsidR="00750D88" w:rsidRDefault="00752CFC" w:rsidP="00AB02A7">
            <w:pPr>
              <w:rPr>
                <w:noProof/>
                <w:color w:val="C00000"/>
              </w:rPr>
            </w:pPr>
            <w:r w:rsidRPr="00412D05">
              <w:rPr>
                <w:noProof/>
                <w:color w:val="C00000"/>
              </w:rPr>
              <w:t xml:space="preserve">By: </w:t>
            </w:r>
          </w:p>
          <w:p w14:paraId="4C4A19FE" w14:textId="46E87658" w:rsidR="00750D88" w:rsidRDefault="00750D88" w:rsidP="00AB02A7">
            <w:pPr>
              <w:rPr>
                <w:noProof/>
                <w:color w:val="C00000"/>
              </w:rPr>
            </w:pPr>
            <w:r>
              <w:rPr>
                <w:noProof/>
                <w:color w:val="C00000"/>
              </w:rPr>
              <w:t xml:space="preserve">Şevval Türkyılmaz </w:t>
            </w:r>
            <w:r w:rsidR="00D4067E" w:rsidRPr="00154993">
              <w:rPr>
                <w:noProof/>
                <w:color w:val="1B174A" w:themeColor="text1" w:themeTint="E6"/>
              </w:rPr>
              <w:t>49927389416</w:t>
            </w:r>
            <w:r>
              <w:rPr>
                <w:noProof/>
                <w:color w:val="C00000"/>
              </w:rPr>
              <w:t xml:space="preserve">  &amp; </w:t>
            </w:r>
          </w:p>
          <w:p w14:paraId="4BA15C35" w14:textId="15293CCE" w:rsidR="00750D88" w:rsidRDefault="00752CFC" w:rsidP="00AB02A7">
            <w:pPr>
              <w:rPr>
                <w:noProof/>
                <w:color w:val="C00000"/>
              </w:rPr>
            </w:pPr>
            <w:r w:rsidRPr="00412D05">
              <w:rPr>
                <w:noProof/>
                <w:color w:val="C00000"/>
              </w:rPr>
              <w:t>Yağmur DOĞAN</w:t>
            </w:r>
            <w:r w:rsidR="00750D88">
              <w:rPr>
                <w:noProof/>
                <w:color w:val="C00000"/>
              </w:rPr>
              <w:t xml:space="preserve">  </w:t>
            </w:r>
            <w:r w:rsidR="00331D4E">
              <w:rPr>
                <w:noProof/>
                <w:color w:val="C00000"/>
              </w:rPr>
              <w:t xml:space="preserve">  </w:t>
            </w:r>
            <w:r w:rsidR="00D4067E" w:rsidRPr="00154993">
              <w:rPr>
                <w:noProof/>
                <w:color w:val="1B174A" w:themeColor="text1" w:themeTint="E6"/>
              </w:rPr>
              <w:t>10963330588</w:t>
            </w:r>
            <w:r w:rsidRPr="00412D05">
              <w:rPr>
                <w:noProof/>
                <w:color w:val="C00000"/>
              </w:rPr>
              <w:t xml:space="preserve"> </w:t>
            </w:r>
            <w:r w:rsidR="00F92461">
              <w:rPr>
                <w:noProof/>
                <w:color w:val="C00000"/>
              </w:rPr>
              <w:t xml:space="preserve"> </w:t>
            </w:r>
            <w:r w:rsidR="00331D4E">
              <w:rPr>
                <w:noProof/>
                <w:color w:val="C00000"/>
              </w:rPr>
              <w:t xml:space="preserve"> </w:t>
            </w:r>
            <w:r w:rsidRPr="00412D05">
              <w:rPr>
                <w:noProof/>
                <w:color w:val="C00000"/>
              </w:rPr>
              <w:t xml:space="preserve">&amp; </w:t>
            </w:r>
          </w:p>
          <w:p w14:paraId="66C46E2B" w14:textId="21932116" w:rsidR="00D077E9" w:rsidRPr="00412D05" w:rsidRDefault="00752CFC" w:rsidP="00AB02A7">
            <w:pPr>
              <w:rPr>
                <w:noProof/>
                <w:color w:val="C00000"/>
              </w:rPr>
            </w:pPr>
            <w:r w:rsidRPr="00412D05">
              <w:rPr>
                <w:noProof/>
                <w:color w:val="C00000"/>
              </w:rPr>
              <w:t>Pelin Sena VAROL</w:t>
            </w:r>
            <w:r w:rsidR="00D4067E" w:rsidRPr="00154993">
              <w:rPr>
                <w:noProof/>
                <w:color w:val="1B174A" w:themeColor="text1" w:themeTint="E6"/>
              </w:rPr>
              <w:t xml:space="preserve"> 64360013520</w:t>
            </w:r>
          </w:p>
          <w:p w14:paraId="18C360B5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F420F36" w14:textId="2753F246" w:rsidR="008C2F11" w:rsidRDefault="00AB02A7" w:rsidP="00AB02A7">
      <w:pPr>
        <w:spacing w:after="200"/>
        <w:rPr>
          <w:noProof/>
        </w:rPr>
      </w:pPr>
      <w:r w:rsidRPr="00D967AC">
        <w:rPr>
          <w:noProof/>
          <w:lang w:bidi="tr-TR"/>
        </w:rPr>
        <w:drawing>
          <wp:anchor distT="0" distB="0" distL="114300" distR="114300" simplePos="0" relativeHeight="251661312" behindDoc="0" locked="0" layoutInCell="1" allowOverlap="1" wp14:anchorId="22FBCAB7" wp14:editId="5C22905D">
            <wp:simplePos x="0" y="0"/>
            <wp:positionH relativeFrom="column">
              <wp:posOffset>5120640</wp:posOffset>
            </wp:positionH>
            <wp:positionV relativeFrom="paragraph">
              <wp:posOffset>7098030</wp:posOffset>
            </wp:positionV>
            <wp:extent cx="1447800" cy="1291336"/>
            <wp:effectExtent l="0" t="0" r="0" b="4445"/>
            <wp:wrapNone/>
            <wp:docPr id="12" name="Grafik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589" cy="1308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tr-T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DB7B85" wp14:editId="3509220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Dikdörtgen 2" descr="renkli dikdörtge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D12FB" id="Dikdörtgen 2" o:spid="_x0000_s1026" alt="renkli dikdörtgen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" fillcolor="#c00000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tr-TR"/>
        </w:rPr>
        <w:br w:type="page"/>
      </w:r>
    </w:p>
    <w:p w14:paraId="0DEB261D" w14:textId="7A7E37CD" w:rsidR="00821B7E" w:rsidRPr="00821B7E" w:rsidRDefault="00821B7E" w:rsidP="008C2F11">
      <w:pPr>
        <w:pStyle w:val="Balk1"/>
        <w:rPr>
          <w:rFonts w:ascii="Bahnschrift" w:hAnsi="Bahnschrift"/>
          <w:noProof/>
          <w:color w:val="1B174A" w:themeColor="text1" w:themeTint="E6"/>
          <w:sz w:val="48"/>
          <w:szCs w:val="28"/>
        </w:rPr>
      </w:pPr>
      <w:r w:rsidRPr="00821B7E">
        <w:rPr>
          <w:rFonts w:ascii="Bahnschrift" w:hAnsi="Bahnschrift"/>
          <w:noProof/>
          <w:color w:val="1B174A" w:themeColor="text1" w:themeTint="E6"/>
          <w:sz w:val="44"/>
          <w:szCs w:val="44"/>
        </w:rPr>
        <w:lastRenderedPageBreak/>
        <w:t xml:space="preserve">Let’s </w:t>
      </w:r>
      <w:r w:rsidRPr="00821B7E">
        <w:rPr>
          <w:sz w:val="44"/>
          <w:szCs w:val="44"/>
        </w:rPr>
        <w:t>revise the first report of our project and then complete the missing sections and explain changes</w:t>
      </w:r>
      <w:r w:rsidRPr="00821B7E">
        <w:rPr>
          <w:sz w:val="40"/>
          <w:szCs w:val="22"/>
        </w:rPr>
        <w:t>.</w:t>
      </w:r>
      <w:r>
        <w:rPr>
          <w:sz w:val="40"/>
          <w:szCs w:val="22"/>
        </w:rPr>
        <w:t xml:space="preserve"> Here is our answers from Homework I.</w:t>
      </w:r>
    </w:p>
    <w:p w14:paraId="10EEA39F" w14:textId="69CD8EC6" w:rsidR="008C2F11" w:rsidRDefault="008C2F11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  <w:r w:rsidRPr="00202D03">
        <w:rPr>
          <w:rFonts w:ascii="Bahnschrift" w:hAnsi="Bahnschrift"/>
          <w:noProof/>
          <w:color w:val="1B174A" w:themeColor="text1" w:themeTint="E6"/>
        </w:rPr>
        <w:t>1.</w:t>
      </w:r>
      <w:r w:rsidRPr="008C2F11">
        <w:t xml:space="preserve"> </w:t>
      </w:r>
      <w:r w:rsidR="00A217CA">
        <w:rPr>
          <w:rFonts w:ascii="Bahnschrift" w:hAnsi="Bahnschrift"/>
          <w:noProof/>
          <w:color w:val="C00000"/>
          <w:sz w:val="40"/>
          <w:szCs w:val="40"/>
        </w:rPr>
        <w:t xml:space="preserve">Our imagined </w:t>
      </w:r>
      <w:r w:rsidRPr="008C2F11">
        <w:rPr>
          <w:rFonts w:ascii="Bahnschrift" w:hAnsi="Bahnschrift"/>
          <w:noProof/>
          <w:color w:val="C00000"/>
          <w:sz w:val="40"/>
          <w:szCs w:val="40"/>
        </w:rPr>
        <w:t>software development scenario</w:t>
      </w:r>
      <w:r w:rsidR="00A217CA">
        <w:rPr>
          <w:rFonts w:ascii="Bahnschrift" w:hAnsi="Bahnschrift"/>
          <w:noProof/>
          <w:color w:val="C00000"/>
          <w:sz w:val="40"/>
          <w:szCs w:val="40"/>
        </w:rPr>
        <w:t>.</w:t>
      </w:r>
    </w:p>
    <w:p w14:paraId="2CE233CB" w14:textId="7CE9C4A4" w:rsidR="007442D3" w:rsidRPr="00733170" w:rsidRDefault="008C2F11" w:rsidP="008C2F11">
      <w:pPr>
        <w:pStyle w:val="Balk1"/>
        <w:ind w:right="-46"/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We’ve selected a subject which was not in the suggested topics list. Which is “Hotel Reservation System”.</w:t>
      </w:r>
    </w:p>
    <w:p w14:paraId="7E78C7BE" w14:textId="37DF8A61" w:rsidR="008C2F11" w:rsidRDefault="00A217CA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  <w:r>
        <w:rPr>
          <w:rFonts w:ascii="Bahnschrift" w:hAnsi="Bahnschrift"/>
          <w:noProof/>
          <w:color w:val="1B174A" w:themeColor="text1" w:themeTint="E6"/>
        </w:rPr>
        <w:t>2</w:t>
      </w:r>
      <w:r w:rsidR="008C2F11" w:rsidRPr="00202D03">
        <w:rPr>
          <w:rFonts w:ascii="Bahnschrift" w:hAnsi="Bahnschrift"/>
          <w:noProof/>
          <w:color w:val="1B174A" w:themeColor="text1" w:themeTint="E6"/>
        </w:rPr>
        <w:t>.</w:t>
      </w:r>
      <w:r w:rsidR="008C2F11" w:rsidRPr="008C2F11">
        <w:t xml:space="preserve"> </w:t>
      </w:r>
      <w:r>
        <w:rPr>
          <w:rFonts w:ascii="Bahnschrift" w:hAnsi="Bahnschrift"/>
          <w:noProof/>
          <w:color w:val="C00000"/>
          <w:sz w:val="40"/>
          <w:szCs w:val="40"/>
        </w:rPr>
        <w:t>Our</w:t>
      </w:r>
      <w:r w:rsidR="008C2F11" w:rsidRPr="008C2F11">
        <w:rPr>
          <w:rFonts w:ascii="Bahnschrift" w:hAnsi="Bahnschrift"/>
          <w:noProof/>
          <w:color w:val="C00000"/>
          <w:sz w:val="40"/>
          <w:szCs w:val="40"/>
        </w:rPr>
        <w:t xml:space="preserve"> requirements list</w:t>
      </w:r>
      <w:r>
        <w:rPr>
          <w:rFonts w:ascii="Bahnschrift" w:hAnsi="Bahnschrift"/>
          <w:noProof/>
          <w:color w:val="C00000"/>
          <w:sz w:val="40"/>
          <w:szCs w:val="40"/>
        </w:rPr>
        <w:t xml:space="preserve"> was like that:</w:t>
      </w:r>
    </w:p>
    <w:p w14:paraId="595EAE02" w14:textId="57DA21F6" w:rsidR="00460A7B" w:rsidRPr="00733170" w:rsidRDefault="00460A7B" w:rsidP="00460A7B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>The user enters the number of guests and the date.</w:t>
      </w:r>
    </w:p>
    <w:p w14:paraId="20466F73" w14:textId="2083AAA1" w:rsidR="00460A7B" w:rsidRPr="00733170" w:rsidRDefault="00460A7B" w:rsidP="00460A7B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 xml:space="preserve">The </w:t>
      </w:r>
      <w:r>
        <w:rPr>
          <w:rFonts w:ascii="Bahnschrift" w:hAnsi="Bahnschrift"/>
          <w:noProof/>
          <w:color w:val="auto"/>
          <w:sz w:val="32"/>
        </w:rPr>
        <w:t>application offers the rooms according to the user’s wishes.</w:t>
      </w:r>
    </w:p>
    <w:p w14:paraId="492E57C2" w14:textId="7A6AA3A1" w:rsidR="00460A7B" w:rsidRPr="00733170" w:rsidRDefault="00460A7B" w:rsidP="00460A7B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>The user can sort the room options according to their choices and then selects.</w:t>
      </w:r>
    </w:p>
    <w:p w14:paraId="11E9842C" w14:textId="2CB96BFD" w:rsidR="00460A7B" w:rsidRPr="00733170" w:rsidRDefault="00460A7B" w:rsidP="00460A7B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>After the room is selected, necessary information is taken from the user, and the user makes the payment.</w:t>
      </w:r>
    </w:p>
    <w:p w14:paraId="46804587" w14:textId="418A1C83" w:rsidR="00460A7B" w:rsidRDefault="00460A7B" w:rsidP="00460A7B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>The user can cancel the reservation up to one day before the check-in date and also takes the money back</w:t>
      </w:r>
      <w:r w:rsidRPr="00733170">
        <w:rPr>
          <w:rFonts w:ascii="Bahnschrift" w:hAnsi="Bahnschrift"/>
          <w:noProof/>
          <w:color w:val="auto"/>
          <w:sz w:val="32"/>
        </w:rPr>
        <w:t>.</w:t>
      </w:r>
      <w:r>
        <w:rPr>
          <w:rFonts w:ascii="Bahnschrift" w:hAnsi="Bahnschrift"/>
          <w:noProof/>
          <w:color w:val="auto"/>
          <w:sz w:val="32"/>
        </w:rPr>
        <w:t xml:space="preserve"> Last minute changes are not allowed.</w:t>
      </w:r>
    </w:p>
    <w:p w14:paraId="3F9C2E35" w14:textId="37D508D4" w:rsidR="00460A7B" w:rsidRPr="00460A7B" w:rsidRDefault="00460A7B" w:rsidP="008C2F11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C00000"/>
          <w:sz w:val="40"/>
          <w:szCs w:val="40"/>
        </w:rPr>
      </w:pPr>
      <w:r w:rsidRPr="00460A7B">
        <w:rPr>
          <w:rFonts w:ascii="Bahnschrift" w:hAnsi="Bahnschrift"/>
          <w:noProof/>
          <w:color w:val="auto"/>
          <w:sz w:val="32"/>
        </w:rPr>
        <w:t xml:space="preserve">Whether the reservation process successful or not, a message is </w:t>
      </w:r>
      <w:r>
        <w:rPr>
          <w:rFonts w:ascii="Bahnschrift" w:hAnsi="Bahnschrift"/>
          <w:noProof/>
          <w:color w:val="auto"/>
          <w:sz w:val="32"/>
        </w:rPr>
        <w:t>displayed on the app’s screen without exiting the application.</w:t>
      </w:r>
    </w:p>
    <w:p w14:paraId="15CF741E" w14:textId="77777777" w:rsidR="00D93C07" w:rsidRDefault="00460A7B" w:rsidP="008C2F11">
      <w:pPr>
        <w:pStyle w:val="Balk1"/>
        <w:numPr>
          <w:ilvl w:val="0"/>
          <w:numId w:val="5"/>
        </w:numPr>
        <w:rPr>
          <w:rFonts w:ascii="Bahnschrift" w:hAnsi="Bahnschrift"/>
          <w:noProof/>
          <w:color w:val="C00000"/>
          <w:sz w:val="40"/>
          <w:szCs w:val="40"/>
        </w:rPr>
      </w:pPr>
      <w:r>
        <w:rPr>
          <w:rFonts w:ascii="Bahnschrift" w:hAnsi="Bahnschrift"/>
          <w:noProof/>
          <w:color w:val="auto"/>
          <w:sz w:val="32"/>
        </w:rPr>
        <w:t>After the whole booking process, the user receives an e-mail and also can communicate with the hotel at any time via this e-mail address.</w:t>
      </w:r>
    </w:p>
    <w:p w14:paraId="7A93BC5B" w14:textId="5642EFFC" w:rsidR="008C2F11" w:rsidRPr="00D93C07" w:rsidRDefault="00D93C07" w:rsidP="00D93C07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  <w:r>
        <w:rPr>
          <w:rFonts w:ascii="Bahnschrift" w:hAnsi="Bahnschrift"/>
          <w:noProof/>
          <w:color w:val="C00000"/>
          <w:sz w:val="40"/>
          <w:szCs w:val="40"/>
        </w:rPr>
        <w:lastRenderedPageBreak/>
        <w:drawing>
          <wp:anchor distT="0" distB="0" distL="114300" distR="114300" simplePos="0" relativeHeight="251662336" behindDoc="1" locked="0" layoutInCell="1" allowOverlap="1" wp14:anchorId="10570F14" wp14:editId="4191B7BF">
            <wp:simplePos x="0" y="0"/>
            <wp:positionH relativeFrom="margin">
              <wp:align>right</wp:align>
            </wp:positionH>
            <wp:positionV relativeFrom="paragraph">
              <wp:posOffset>901065</wp:posOffset>
            </wp:positionV>
            <wp:extent cx="6371590" cy="7030720"/>
            <wp:effectExtent l="0" t="0" r="0" b="0"/>
            <wp:wrapTight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7CA">
        <w:rPr>
          <w:rFonts w:ascii="Bahnschrift" w:hAnsi="Bahnschrift"/>
          <w:noProof/>
          <w:color w:val="1B174A" w:themeColor="text1" w:themeTint="E6"/>
        </w:rPr>
        <w:t>3</w:t>
      </w:r>
      <w:r w:rsidR="008C2F11" w:rsidRPr="00D93C07">
        <w:rPr>
          <w:rFonts w:ascii="Bahnschrift" w:hAnsi="Bahnschrift"/>
          <w:noProof/>
          <w:color w:val="1B174A" w:themeColor="text1" w:themeTint="E6"/>
        </w:rPr>
        <w:t>.</w:t>
      </w:r>
      <w:r w:rsidR="008C2F11" w:rsidRPr="008C2F11">
        <w:t xml:space="preserve"> </w:t>
      </w:r>
      <w:r w:rsidR="00A217CA">
        <w:rPr>
          <w:rFonts w:ascii="Bahnschrift" w:hAnsi="Bahnschrift"/>
          <w:noProof/>
          <w:color w:val="C00000"/>
          <w:sz w:val="40"/>
          <w:szCs w:val="40"/>
        </w:rPr>
        <w:t>Our use case diagram according to Homework I</w:t>
      </w:r>
      <w:r w:rsidR="008C2F11" w:rsidRPr="00D93C07">
        <w:rPr>
          <w:rFonts w:ascii="Bahnschrift" w:hAnsi="Bahnschrift"/>
          <w:noProof/>
          <w:color w:val="C00000"/>
          <w:sz w:val="40"/>
          <w:szCs w:val="40"/>
        </w:rPr>
        <w:t>.</w:t>
      </w:r>
    </w:p>
    <w:p w14:paraId="6B869EA4" w14:textId="60F94ACA" w:rsidR="007B422B" w:rsidRDefault="007B422B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</w:p>
    <w:p w14:paraId="10ADE479" w14:textId="12472116" w:rsidR="008C2F11" w:rsidRDefault="00A217CA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  <w:r>
        <w:rPr>
          <w:rFonts w:ascii="Bahnschrift" w:hAnsi="Bahnschrift"/>
          <w:noProof/>
          <w:color w:val="1B174A" w:themeColor="text1" w:themeTint="E6"/>
        </w:rPr>
        <w:t>4</w:t>
      </w:r>
      <w:r w:rsidR="008C2F11" w:rsidRPr="00202D03">
        <w:rPr>
          <w:rFonts w:ascii="Bahnschrift" w:hAnsi="Bahnschrift"/>
          <w:noProof/>
          <w:color w:val="1B174A" w:themeColor="text1" w:themeTint="E6"/>
        </w:rPr>
        <w:t>.</w:t>
      </w:r>
      <w:r w:rsidR="008C2F11" w:rsidRPr="008C2F11">
        <w:t xml:space="preserve"> </w:t>
      </w:r>
      <w:r>
        <w:rPr>
          <w:rFonts w:ascii="Bahnschrift" w:hAnsi="Bahnschrift"/>
          <w:noProof/>
          <w:color w:val="C00000"/>
          <w:sz w:val="40"/>
          <w:szCs w:val="40"/>
        </w:rPr>
        <w:t>Our 3 use cases from the report of Homework I.</w:t>
      </w:r>
    </w:p>
    <w:p w14:paraId="592C4E0B" w14:textId="6CE321DB" w:rsidR="005067DD" w:rsidRPr="005067DD" w:rsidRDefault="005067DD" w:rsidP="005067DD">
      <w:pPr>
        <w:pStyle w:val="Balk1"/>
        <w:jc w:val="both"/>
        <w:rPr>
          <w:rFonts w:ascii="Bahnschrift" w:hAnsi="Bahnschrift"/>
          <w:noProof/>
          <w:color w:val="0F0D29" w:themeColor="text1"/>
          <w:sz w:val="40"/>
          <w:szCs w:val="40"/>
        </w:rPr>
      </w:pPr>
      <w:r w:rsidRPr="00963786">
        <w:rPr>
          <w:rFonts w:ascii="Bahnschrift" w:hAnsi="Bahnschrift"/>
          <w:noProof/>
          <w:color w:val="0F0D29" w:themeColor="text1"/>
          <w:sz w:val="40"/>
          <w:szCs w:val="40"/>
        </w:rPr>
        <w:lastRenderedPageBreak/>
        <w:t xml:space="preserve">Use Case </w:t>
      </w:r>
      <w:r>
        <w:rPr>
          <w:rFonts w:ascii="Bahnschrift" w:hAnsi="Bahnschrift"/>
          <w:noProof/>
          <w:color w:val="0F0D29" w:themeColor="text1"/>
          <w:sz w:val="40"/>
          <w:szCs w:val="40"/>
        </w:rPr>
        <w:t>1</w:t>
      </w:r>
      <w:r w:rsidRPr="00963786">
        <w:rPr>
          <w:rFonts w:ascii="Bahnschrift" w:hAnsi="Bahnschrift"/>
          <w:noProof/>
          <w:color w:val="0F0D29" w:themeColor="text1"/>
          <w:sz w:val="40"/>
          <w:szCs w:val="40"/>
        </w:rPr>
        <w:t>:</w:t>
      </w:r>
      <w:r w:rsidR="00836E89">
        <w:rPr>
          <w:rFonts w:ascii="Bahnschrift" w:hAnsi="Bahnschrift"/>
          <w:noProof/>
          <w:color w:val="0F0D29" w:themeColor="text1"/>
          <w:sz w:val="40"/>
          <w:szCs w:val="40"/>
        </w:rPr>
        <w:t xml:space="preserve"> Main Reservation</w:t>
      </w:r>
    </w:p>
    <w:p w14:paraId="6AE66390" w14:textId="61E6902C" w:rsidR="00A527D3" w:rsidRPr="00733170" w:rsidRDefault="00F76E32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>The u</w:t>
      </w:r>
      <w:r w:rsidR="00A527D3" w:rsidRPr="00733170">
        <w:rPr>
          <w:rFonts w:ascii="Bahnschrift" w:hAnsi="Bahnschrift"/>
          <w:noProof/>
          <w:color w:val="auto"/>
          <w:sz w:val="32"/>
        </w:rPr>
        <w:t>ser opens the application of the hotel.</w:t>
      </w:r>
    </w:p>
    <w:p w14:paraId="622A4E58" w14:textId="2475C821" w:rsidR="00A527D3" w:rsidRPr="00733170" w:rsidRDefault="00A527D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The user enters the desired check-in and check-out dates.</w:t>
      </w:r>
    </w:p>
    <w:p w14:paraId="558B56AE" w14:textId="455DAFD2" w:rsidR="00A527D3" w:rsidRPr="00733170" w:rsidRDefault="00A527D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The user enters</w:t>
      </w:r>
      <w:r w:rsidR="00287E72">
        <w:rPr>
          <w:rFonts w:ascii="Bahnschrift" w:hAnsi="Bahnschrift"/>
          <w:noProof/>
          <w:color w:val="auto"/>
          <w:sz w:val="32"/>
        </w:rPr>
        <w:t xml:space="preserve"> the number of the people who will stay</w:t>
      </w:r>
      <w:r w:rsidRPr="00733170">
        <w:rPr>
          <w:rFonts w:ascii="Bahnschrift" w:hAnsi="Bahnschrift"/>
          <w:noProof/>
          <w:color w:val="auto"/>
          <w:sz w:val="32"/>
        </w:rPr>
        <w:t>.</w:t>
      </w:r>
    </w:p>
    <w:p w14:paraId="5FB3FD82" w14:textId="7F462BBF" w:rsidR="00A527D3" w:rsidRPr="00733170" w:rsidRDefault="00A527D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Rooms that meet the requirements are listed.</w:t>
      </w:r>
    </w:p>
    <w:p w14:paraId="42092F74" w14:textId="525D371D" w:rsidR="00A527D3" w:rsidRPr="00733170" w:rsidRDefault="00A527D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The user displays room options, room features (</w:t>
      </w:r>
      <w:r w:rsidR="00B70768">
        <w:rPr>
          <w:rFonts w:ascii="Bahnschrift" w:hAnsi="Bahnschrift"/>
          <w:noProof/>
          <w:color w:val="auto"/>
          <w:sz w:val="32"/>
        </w:rPr>
        <w:t xml:space="preserve">like </w:t>
      </w:r>
      <w:r w:rsidRPr="00733170">
        <w:rPr>
          <w:rFonts w:ascii="Bahnschrift" w:hAnsi="Bahnschrift"/>
          <w:noProof/>
          <w:color w:val="auto"/>
          <w:sz w:val="32"/>
        </w:rPr>
        <w:t>view</w:t>
      </w:r>
      <w:r w:rsidR="00B70768">
        <w:rPr>
          <w:rFonts w:ascii="Bahnschrift" w:hAnsi="Bahnschrift"/>
          <w:noProof/>
          <w:color w:val="auto"/>
          <w:sz w:val="32"/>
        </w:rPr>
        <w:t xml:space="preserve"> type</w:t>
      </w:r>
      <w:r w:rsidRPr="00733170">
        <w:rPr>
          <w:rFonts w:ascii="Bahnschrift" w:hAnsi="Bahnschrift"/>
          <w:noProof/>
          <w:color w:val="auto"/>
          <w:sz w:val="32"/>
        </w:rPr>
        <w:t>) and payment amount.</w:t>
      </w:r>
    </w:p>
    <w:p w14:paraId="06BF72FC" w14:textId="74C2FB10" w:rsidR="00A527D3" w:rsidRDefault="00263395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 xml:space="preserve">The user </w:t>
      </w:r>
      <w:r>
        <w:rPr>
          <w:rFonts w:ascii="Bahnschrift" w:hAnsi="Bahnschrift"/>
          <w:noProof/>
          <w:color w:val="auto"/>
          <w:sz w:val="32"/>
        </w:rPr>
        <w:t xml:space="preserve">can sort the options and </w:t>
      </w:r>
      <w:r w:rsidRPr="00733170">
        <w:rPr>
          <w:rFonts w:ascii="Bahnschrift" w:hAnsi="Bahnschrift"/>
          <w:noProof/>
          <w:color w:val="auto"/>
          <w:sz w:val="32"/>
        </w:rPr>
        <w:t xml:space="preserve">selects </w:t>
      </w:r>
      <w:r>
        <w:rPr>
          <w:rFonts w:ascii="Bahnschrift" w:hAnsi="Bahnschrift"/>
          <w:noProof/>
          <w:color w:val="auto"/>
          <w:sz w:val="32"/>
        </w:rPr>
        <w:t xml:space="preserve">the </w:t>
      </w:r>
      <w:r w:rsidRPr="00733170">
        <w:rPr>
          <w:rFonts w:ascii="Bahnschrift" w:hAnsi="Bahnschrift"/>
          <w:noProof/>
          <w:color w:val="auto"/>
          <w:sz w:val="32"/>
        </w:rPr>
        <w:t>room they wanted</w:t>
      </w:r>
      <w:r w:rsidR="00A527D3" w:rsidRPr="00733170">
        <w:rPr>
          <w:rFonts w:ascii="Bahnschrift" w:hAnsi="Bahnschrift"/>
          <w:noProof/>
          <w:color w:val="auto"/>
          <w:sz w:val="32"/>
        </w:rPr>
        <w:t>.</w:t>
      </w:r>
    </w:p>
    <w:p w14:paraId="503C83FB" w14:textId="4665B971" w:rsidR="00A311BE" w:rsidRDefault="00A311BE" w:rsidP="00A311BE">
      <w:pPr>
        <w:pStyle w:val="Balk1"/>
        <w:ind w:left="720" w:firstLine="720"/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 xml:space="preserve">  </w:t>
      </w:r>
      <w:r w:rsidRPr="00A311BE">
        <w:rPr>
          <w:rFonts w:ascii="Bahnschrift" w:hAnsi="Bahnschrift"/>
          <w:noProof/>
          <w:color w:val="C00000"/>
          <w:sz w:val="32"/>
        </w:rPr>
        <w:t xml:space="preserve">VI.1. </w:t>
      </w:r>
      <w:r w:rsidR="0072010F">
        <w:rPr>
          <w:rFonts w:ascii="Bahnschrift" w:hAnsi="Bahnschrift"/>
          <w:noProof/>
          <w:color w:val="auto"/>
          <w:sz w:val="32"/>
        </w:rPr>
        <w:t xml:space="preserve">If the </w:t>
      </w:r>
      <w:r w:rsidR="00E74F93">
        <w:rPr>
          <w:rFonts w:ascii="Bahnschrift" w:hAnsi="Bahnschrift"/>
          <w:noProof/>
          <w:color w:val="auto"/>
          <w:sz w:val="32"/>
        </w:rPr>
        <w:t>desired room</w:t>
      </w:r>
      <w:r w:rsidR="0072010F">
        <w:rPr>
          <w:rFonts w:ascii="Bahnschrift" w:hAnsi="Bahnschrift"/>
          <w:noProof/>
          <w:color w:val="auto"/>
          <w:sz w:val="32"/>
        </w:rPr>
        <w:t xml:space="preserve"> is not available, the user returns to the previous screen.</w:t>
      </w:r>
    </w:p>
    <w:p w14:paraId="20B41BAA" w14:textId="4B7DAC3E" w:rsidR="00A311BE" w:rsidRDefault="00A311BE" w:rsidP="00A311BE">
      <w:pPr>
        <w:pStyle w:val="Balk1"/>
        <w:ind w:left="720" w:firstLine="720"/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 xml:space="preserve">  </w:t>
      </w:r>
      <w:r w:rsidRPr="00A311BE">
        <w:rPr>
          <w:rFonts w:ascii="Bahnschrift" w:hAnsi="Bahnschrift"/>
          <w:noProof/>
          <w:color w:val="C00000"/>
          <w:sz w:val="32"/>
        </w:rPr>
        <w:t xml:space="preserve">VI.2. </w:t>
      </w:r>
      <w:r w:rsidR="0072010F">
        <w:rPr>
          <w:rFonts w:ascii="Bahnschrift" w:hAnsi="Bahnschrift"/>
          <w:noProof/>
          <w:color w:val="auto"/>
          <w:sz w:val="32"/>
        </w:rPr>
        <w:t xml:space="preserve">If the user wants to continue, </w:t>
      </w:r>
      <w:r w:rsidR="00B261C5">
        <w:rPr>
          <w:rFonts w:ascii="Bahnschrift" w:hAnsi="Bahnschrift"/>
          <w:noProof/>
          <w:color w:val="auto"/>
          <w:sz w:val="32"/>
        </w:rPr>
        <w:t>s/</w:t>
      </w:r>
      <w:r w:rsidR="0072010F">
        <w:rPr>
          <w:rFonts w:ascii="Bahnschrift" w:hAnsi="Bahnschrift"/>
          <w:noProof/>
          <w:color w:val="auto"/>
          <w:sz w:val="32"/>
        </w:rPr>
        <w:t>he selects another room and continue to process if new selected room is available.</w:t>
      </w:r>
    </w:p>
    <w:p w14:paraId="7F5B4DBB" w14:textId="233ED870" w:rsidR="00A311BE" w:rsidRPr="00733170" w:rsidRDefault="00A311BE" w:rsidP="00613069">
      <w:pPr>
        <w:pStyle w:val="Balk1"/>
        <w:tabs>
          <w:tab w:val="left" w:pos="3828"/>
        </w:tabs>
        <w:ind w:left="720"/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 xml:space="preserve">        </w:t>
      </w:r>
      <w:r w:rsidR="00613069">
        <w:rPr>
          <w:rFonts w:ascii="Bahnschrift" w:hAnsi="Bahnschrift"/>
          <w:noProof/>
          <w:color w:val="auto"/>
          <w:sz w:val="32"/>
        </w:rPr>
        <w:t xml:space="preserve"> </w:t>
      </w:r>
      <w:r>
        <w:rPr>
          <w:rFonts w:ascii="Bahnschrift" w:hAnsi="Bahnschrift"/>
          <w:noProof/>
          <w:color w:val="auto"/>
          <w:sz w:val="32"/>
        </w:rPr>
        <w:t xml:space="preserve"> </w:t>
      </w:r>
      <w:r w:rsidRPr="00A311BE">
        <w:rPr>
          <w:rFonts w:ascii="Bahnschrift" w:hAnsi="Bahnschrift"/>
          <w:noProof/>
          <w:color w:val="C00000"/>
          <w:sz w:val="32"/>
        </w:rPr>
        <w:t xml:space="preserve">VI.3. </w:t>
      </w:r>
      <w:r w:rsidR="0072010F">
        <w:rPr>
          <w:rFonts w:ascii="Bahnschrift" w:hAnsi="Bahnschrift"/>
          <w:noProof/>
          <w:color w:val="auto"/>
          <w:sz w:val="32"/>
        </w:rPr>
        <w:t>If the user wants to quit</w:t>
      </w:r>
      <w:r w:rsidR="00FE2E9B">
        <w:rPr>
          <w:rFonts w:ascii="Bahnschrift" w:hAnsi="Bahnschrift"/>
          <w:noProof/>
          <w:color w:val="auto"/>
          <w:sz w:val="32"/>
        </w:rPr>
        <w:t xml:space="preserve"> the application</w:t>
      </w:r>
      <w:r w:rsidR="0072010F">
        <w:rPr>
          <w:rFonts w:ascii="Bahnschrift" w:hAnsi="Bahnschrift"/>
          <w:noProof/>
          <w:color w:val="auto"/>
          <w:sz w:val="32"/>
        </w:rPr>
        <w:t>, a message displays and the app closes.</w:t>
      </w:r>
    </w:p>
    <w:p w14:paraId="510EA1ED" w14:textId="0D85FD3C" w:rsidR="00A527D3" w:rsidRPr="00733170" w:rsidRDefault="00A527D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Necessary personal information are obtained from the user.</w:t>
      </w:r>
    </w:p>
    <w:p w14:paraId="6850A908" w14:textId="7F843318" w:rsidR="00A527D3" w:rsidRDefault="00A527D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The user makes the payment for booking.</w:t>
      </w:r>
    </w:p>
    <w:p w14:paraId="0DA92565" w14:textId="465D7508" w:rsidR="00CF2CE3" w:rsidRPr="00733170" w:rsidRDefault="00CF2CE3" w:rsidP="00A72F47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>
        <w:rPr>
          <w:rFonts w:ascii="Bahnschrift" w:hAnsi="Bahnschrift"/>
          <w:noProof/>
          <w:color w:val="auto"/>
          <w:sz w:val="32"/>
        </w:rPr>
        <w:t>Application confirms the reservation.</w:t>
      </w:r>
    </w:p>
    <w:p w14:paraId="1147A681" w14:textId="0719B011" w:rsidR="00CF2CE3" w:rsidRPr="00CF2CE3" w:rsidRDefault="00A527D3" w:rsidP="00CF2CE3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A message appears on the screen.</w:t>
      </w:r>
    </w:p>
    <w:p w14:paraId="473789F4" w14:textId="29CDB192" w:rsidR="00A72F47" w:rsidRPr="00CF2CE3" w:rsidRDefault="00A527D3" w:rsidP="00CF2CE3">
      <w:pPr>
        <w:pStyle w:val="Balk1"/>
        <w:numPr>
          <w:ilvl w:val="0"/>
          <w:numId w:val="17"/>
        </w:numPr>
        <w:rPr>
          <w:rFonts w:ascii="Bahnschrift" w:hAnsi="Bahnschrift"/>
          <w:noProof/>
          <w:color w:val="auto"/>
          <w:sz w:val="32"/>
        </w:rPr>
      </w:pPr>
      <w:r w:rsidRPr="00733170">
        <w:rPr>
          <w:rFonts w:ascii="Bahnschrift" w:hAnsi="Bahnschrift"/>
          <w:noProof/>
          <w:color w:val="auto"/>
          <w:sz w:val="32"/>
        </w:rPr>
        <w:t>The user exits the application.</w:t>
      </w:r>
    </w:p>
    <w:p w14:paraId="0676ED47" w14:textId="6B93C860" w:rsidR="000817EA" w:rsidRDefault="00AC4365" w:rsidP="007956E6">
      <w:pPr>
        <w:pStyle w:val="Balk1"/>
        <w:tabs>
          <w:tab w:val="left" w:pos="360"/>
        </w:tabs>
        <w:rPr>
          <w:rFonts w:ascii="Bahnschrift" w:hAnsi="Bahnschrift"/>
          <w:noProof/>
          <w:color w:val="0F0D29" w:themeColor="text1"/>
          <w:sz w:val="40"/>
          <w:szCs w:val="40"/>
        </w:rPr>
      </w:pPr>
      <w:r w:rsidRPr="008B4830">
        <w:rPr>
          <w:rFonts w:ascii="Bahnschrift" w:hAnsi="Bahnschrift"/>
          <w:noProof/>
          <w:color w:val="0F0D29" w:themeColor="text1"/>
          <w:sz w:val="40"/>
          <w:szCs w:val="40"/>
        </w:rPr>
        <w:t xml:space="preserve">Use Case </w:t>
      </w:r>
      <w:r w:rsidR="00147CDA">
        <w:rPr>
          <w:rFonts w:ascii="Bahnschrift" w:hAnsi="Bahnschrift"/>
          <w:noProof/>
          <w:color w:val="0F0D29" w:themeColor="text1"/>
          <w:sz w:val="40"/>
          <w:szCs w:val="40"/>
        </w:rPr>
        <w:t>2</w:t>
      </w:r>
      <w:r w:rsidRPr="008B4830">
        <w:rPr>
          <w:rFonts w:ascii="Bahnschrift" w:hAnsi="Bahnschrift"/>
          <w:noProof/>
          <w:color w:val="0F0D29" w:themeColor="text1"/>
          <w:sz w:val="40"/>
          <w:szCs w:val="40"/>
        </w:rPr>
        <w:t>:</w:t>
      </w:r>
      <w:r>
        <w:rPr>
          <w:rFonts w:ascii="Bahnschrift" w:hAnsi="Bahnschrift"/>
          <w:noProof/>
          <w:color w:val="0F0D29" w:themeColor="text1"/>
          <w:sz w:val="40"/>
          <w:szCs w:val="40"/>
        </w:rPr>
        <w:t xml:space="preserve"> Cancel Reservation</w:t>
      </w:r>
    </w:p>
    <w:p w14:paraId="3C99D8B1" w14:textId="54B29456" w:rsidR="000817EA" w:rsidRDefault="000817EA" w:rsidP="000817EA">
      <w:pPr>
        <w:pStyle w:val="Balk1"/>
        <w:numPr>
          <w:ilvl w:val="0"/>
          <w:numId w:val="12"/>
        </w:numPr>
        <w:tabs>
          <w:tab w:val="left" w:pos="360"/>
        </w:tabs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 user opens the main reservation section again.</w:t>
      </w:r>
    </w:p>
    <w:p w14:paraId="593FEF09" w14:textId="098CCBD5" w:rsidR="00A27FC1" w:rsidRPr="00A27FC1" w:rsidRDefault="000817EA" w:rsidP="00A27FC1">
      <w:pPr>
        <w:pStyle w:val="Balk1"/>
        <w:numPr>
          <w:ilvl w:val="0"/>
          <w:numId w:val="12"/>
        </w:numPr>
        <w:tabs>
          <w:tab w:val="left" w:pos="360"/>
        </w:tabs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lastRenderedPageBreak/>
        <w:t>The user can cancel the reservation before at least one day from the check-in date</w:t>
      </w:r>
    </w:p>
    <w:p w14:paraId="71FEBD20" w14:textId="77777777" w:rsidR="000817EA" w:rsidRDefault="000817EA" w:rsidP="000817EA">
      <w:pPr>
        <w:pStyle w:val="Balk1"/>
        <w:numPr>
          <w:ilvl w:val="0"/>
          <w:numId w:val="12"/>
        </w:numPr>
        <w:tabs>
          <w:tab w:val="left" w:pos="360"/>
        </w:tabs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 amount that the user paid returns to the user’s bank account.</w:t>
      </w:r>
    </w:p>
    <w:p w14:paraId="1BBB0D6D" w14:textId="77777777" w:rsidR="000817EA" w:rsidRPr="000817EA" w:rsidRDefault="000817EA" w:rsidP="000817EA">
      <w:pPr>
        <w:pStyle w:val="Balk1"/>
        <w:tabs>
          <w:tab w:val="left" w:pos="360"/>
        </w:tabs>
        <w:ind w:left="1170"/>
        <w:rPr>
          <w:rFonts w:ascii="Bahnschrift" w:hAnsi="Bahnschrift"/>
          <w:noProof/>
          <w:color w:val="0F0D29" w:themeColor="text1"/>
          <w:sz w:val="32"/>
        </w:rPr>
      </w:pPr>
    </w:p>
    <w:p w14:paraId="04F42855" w14:textId="1D0501DB" w:rsidR="00147CDA" w:rsidRDefault="00147CDA" w:rsidP="00147CDA">
      <w:pPr>
        <w:pStyle w:val="Balk1"/>
        <w:tabs>
          <w:tab w:val="left" w:pos="360"/>
        </w:tabs>
        <w:rPr>
          <w:rFonts w:ascii="Bahnschrift" w:hAnsi="Bahnschrift"/>
          <w:noProof/>
          <w:color w:val="0F0D29" w:themeColor="text1"/>
          <w:sz w:val="40"/>
          <w:szCs w:val="40"/>
        </w:rPr>
      </w:pPr>
      <w:r w:rsidRPr="008B4830">
        <w:rPr>
          <w:rFonts w:ascii="Bahnschrift" w:hAnsi="Bahnschrift"/>
          <w:noProof/>
          <w:color w:val="0F0D29" w:themeColor="text1"/>
          <w:sz w:val="40"/>
          <w:szCs w:val="40"/>
        </w:rPr>
        <w:t xml:space="preserve">Use Case </w:t>
      </w:r>
      <w:r>
        <w:rPr>
          <w:rFonts w:ascii="Bahnschrift" w:hAnsi="Bahnschrift"/>
          <w:noProof/>
          <w:color w:val="0F0D29" w:themeColor="text1"/>
          <w:sz w:val="40"/>
          <w:szCs w:val="40"/>
        </w:rPr>
        <w:t>3</w:t>
      </w:r>
      <w:r w:rsidRPr="008B4830">
        <w:rPr>
          <w:rFonts w:ascii="Bahnschrift" w:hAnsi="Bahnschrift"/>
          <w:noProof/>
          <w:color w:val="0F0D29" w:themeColor="text1"/>
          <w:sz w:val="40"/>
          <w:szCs w:val="40"/>
        </w:rPr>
        <w:t>:</w:t>
      </w:r>
      <w:r w:rsidR="0075792E">
        <w:rPr>
          <w:rFonts w:ascii="Bahnschrift" w:hAnsi="Bahnschrift"/>
          <w:noProof/>
          <w:color w:val="0F0D29" w:themeColor="text1"/>
          <w:sz w:val="40"/>
          <w:szCs w:val="40"/>
        </w:rPr>
        <w:t xml:space="preserve"> Report</w:t>
      </w:r>
    </w:p>
    <w:p w14:paraId="7A27D516" w14:textId="7B5B2FDE" w:rsidR="0075792E" w:rsidRDefault="0075792E" w:rsidP="0075792E">
      <w:pPr>
        <w:pStyle w:val="Balk1"/>
        <w:numPr>
          <w:ilvl w:val="0"/>
          <w:numId w:val="14"/>
        </w:numPr>
        <w:tabs>
          <w:tab w:val="left" w:pos="360"/>
        </w:tabs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 user receieves an e-mail which includes the reservation information.</w:t>
      </w:r>
    </w:p>
    <w:p w14:paraId="5F595A17" w14:textId="77777777" w:rsidR="00A27FC1" w:rsidRDefault="00174C08" w:rsidP="0075792E">
      <w:pPr>
        <w:pStyle w:val="Balk1"/>
        <w:numPr>
          <w:ilvl w:val="0"/>
          <w:numId w:val="14"/>
        </w:numPr>
        <w:tabs>
          <w:tab w:val="left" w:pos="360"/>
        </w:tabs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 user can make suggestions or ask questions via this</w:t>
      </w:r>
    </w:p>
    <w:p w14:paraId="74484B43" w14:textId="6B05FA1F" w:rsidR="00BD6599" w:rsidRDefault="00174C08" w:rsidP="00A27FC1">
      <w:pPr>
        <w:pStyle w:val="Balk1"/>
        <w:tabs>
          <w:tab w:val="left" w:pos="360"/>
        </w:tabs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 e-mail address.</w:t>
      </w:r>
    </w:p>
    <w:p w14:paraId="0242E7D2" w14:textId="6EB8B3FE" w:rsidR="00AB2173" w:rsidRDefault="00A217CA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  <w:r>
        <w:rPr>
          <w:rFonts w:ascii="Bahnschrift" w:hAnsi="Bahnschrift"/>
          <w:noProof/>
          <w:color w:val="1B174A" w:themeColor="text1" w:themeTint="E6"/>
        </w:rPr>
        <w:t>5</w:t>
      </w:r>
      <w:r w:rsidR="008C2F11" w:rsidRPr="00202D03">
        <w:rPr>
          <w:rFonts w:ascii="Bahnschrift" w:hAnsi="Bahnschrift"/>
          <w:noProof/>
          <w:color w:val="1B174A" w:themeColor="text1" w:themeTint="E6"/>
        </w:rPr>
        <w:t>.</w:t>
      </w:r>
      <w:r w:rsidR="008C2F11">
        <w:rPr>
          <w:rFonts w:ascii="Bahnschrift" w:hAnsi="Bahnschrift"/>
          <w:noProof/>
          <w:color w:val="C00000"/>
        </w:rPr>
        <w:t xml:space="preserve"> </w:t>
      </w:r>
      <w:r>
        <w:rPr>
          <w:rFonts w:ascii="Bahnschrift" w:hAnsi="Bahnschrift"/>
          <w:noProof/>
          <w:color w:val="C00000"/>
          <w:sz w:val="40"/>
          <w:szCs w:val="40"/>
        </w:rPr>
        <w:t xml:space="preserve">Our </w:t>
      </w:r>
      <w:r w:rsidR="008C2F11" w:rsidRPr="008C2F11">
        <w:rPr>
          <w:rFonts w:ascii="Bahnschrift" w:hAnsi="Bahnschrift"/>
          <w:noProof/>
          <w:color w:val="C00000"/>
          <w:sz w:val="40"/>
          <w:szCs w:val="40"/>
        </w:rPr>
        <w:t xml:space="preserve">UML design </w:t>
      </w:r>
      <w:r>
        <w:rPr>
          <w:rFonts w:ascii="Bahnschrift" w:hAnsi="Bahnschrift"/>
          <w:noProof/>
          <w:color w:val="C00000"/>
          <w:sz w:val="40"/>
          <w:szCs w:val="40"/>
        </w:rPr>
        <w:t>and the given details about our project was like that according to Homework I Report.</w:t>
      </w:r>
    </w:p>
    <w:p w14:paraId="47E1A160" w14:textId="11741849" w:rsidR="004A5A8D" w:rsidRDefault="003E394E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  <w:r>
        <w:rPr>
          <w:rFonts w:ascii="Bahnschrift" w:hAnsi="Bahnschrift"/>
          <w:noProof/>
          <w:color w:val="C00000"/>
          <w:sz w:val="40"/>
          <w:szCs w:val="40"/>
        </w:rPr>
        <w:drawing>
          <wp:inline distT="0" distB="0" distL="0" distR="0" wp14:anchorId="2DD46031" wp14:editId="56461F8B">
            <wp:extent cx="6371590" cy="326390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F896" w14:textId="09DF7CD9" w:rsidR="004A5A8D" w:rsidRPr="00A62795" w:rsidRDefault="004A5A8D" w:rsidP="008C2F11">
      <w:pPr>
        <w:pStyle w:val="Balk1"/>
        <w:rPr>
          <w:rFonts w:ascii="Bahnschrift" w:hAnsi="Bahnschrift"/>
          <w:noProof/>
          <w:color w:val="C00000"/>
          <w:sz w:val="32"/>
        </w:rPr>
      </w:pPr>
    </w:p>
    <w:p w14:paraId="41766282" w14:textId="089F3672" w:rsidR="00A62795" w:rsidRDefault="00A62795" w:rsidP="00A62795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lastRenderedPageBreak/>
        <w:t>KingSuit, Suit, Deluxe and Classic classes are the child of RoomType thus there is an inheritance relationship between them.</w:t>
      </w:r>
    </w:p>
    <w:p w14:paraId="5EF85FFF" w14:textId="795F8DAD" w:rsidR="00A62795" w:rsidRDefault="008B2DAD" w:rsidP="008B2DAD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ab/>
      </w:r>
      <w:r w:rsidR="00457410">
        <w:rPr>
          <w:rFonts w:ascii="Bahnschrift" w:hAnsi="Bahnschrift"/>
          <w:noProof/>
          <w:color w:val="0F0D29" w:themeColor="text1"/>
          <w:sz w:val="32"/>
        </w:rPr>
        <w:t>In PersonalInformation class while we are storing the information we used encapsulation.</w:t>
      </w:r>
      <w:r w:rsidR="00F910F9">
        <w:rPr>
          <w:rFonts w:ascii="Bahnschrift" w:hAnsi="Bahnschrift"/>
          <w:noProof/>
          <w:color w:val="0F0D29" w:themeColor="text1"/>
          <w:sz w:val="32"/>
        </w:rPr>
        <w:t xml:space="preserve"> </w:t>
      </w:r>
    </w:p>
    <w:p w14:paraId="2CB14855" w14:textId="1E783320" w:rsidR="00F910F9" w:rsidRDefault="00F910F9" w:rsidP="008B2DAD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ab/>
        <w:t>Room uses RoomType’s attributes for</w:t>
      </w:r>
      <w:r w:rsidR="00B36C84">
        <w:rPr>
          <w:rFonts w:ascii="Bahnschrift" w:hAnsi="Bahnschrift"/>
          <w:noProof/>
          <w:color w:val="0F0D29" w:themeColor="text1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>listRooms and sortRooms methods.</w:t>
      </w:r>
      <w:r w:rsidR="00B36C84">
        <w:rPr>
          <w:rFonts w:ascii="Bahnschrift" w:hAnsi="Bahnschrift"/>
          <w:noProof/>
          <w:color w:val="0F0D29" w:themeColor="text1"/>
          <w:sz w:val="32"/>
        </w:rPr>
        <w:t xml:space="preserve"> Also it uses RoomType’s roomPrice attribute for calculateTotalPrice method.</w:t>
      </w:r>
    </w:p>
    <w:p w14:paraId="079854F7" w14:textId="580966F9" w:rsidR="004767AA" w:rsidRDefault="004767AA" w:rsidP="008B2DAD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ab/>
        <w:t>Room uses Customer’s check-in</w:t>
      </w:r>
      <w:r w:rsidR="00B17144">
        <w:rPr>
          <w:rFonts w:ascii="Bahnschrift" w:hAnsi="Bahnschrift"/>
          <w:noProof/>
          <w:color w:val="0F0D29" w:themeColor="text1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>check-out dates</w:t>
      </w:r>
      <w:r w:rsidR="00B36C84">
        <w:rPr>
          <w:rFonts w:ascii="Bahnschrift" w:hAnsi="Bahnschrift"/>
          <w:noProof/>
          <w:color w:val="0F0D29" w:themeColor="text1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>attributes for calculateTotalPrice method.</w:t>
      </w:r>
      <w:r w:rsidR="00B36C84">
        <w:rPr>
          <w:rFonts w:ascii="Bahnschrift" w:hAnsi="Bahnschrift"/>
          <w:noProof/>
          <w:color w:val="0F0D29" w:themeColor="text1"/>
          <w:sz w:val="32"/>
        </w:rPr>
        <w:t xml:space="preserve"> </w:t>
      </w:r>
    </w:p>
    <w:p w14:paraId="18967973" w14:textId="4B0C74A5" w:rsidR="00B17144" w:rsidRDefault="00B17144" w:rsidP="00B17144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Room uses Customer’s guestNumber attribute for listRooms method.</w:t>
      </w:r>
      <w:r w:rsidR="00C46044">
        <w:rPr>
          <w:rFonts w:ascii="Bahnschrift" w:hAnsi="Bahnschrift"/>
          <w:noProof/>
          <w:color w:val="0F0D29" w:themeColor="text1"/>
          <w:sz w:val="32"/>
        </w:rPr>
        <w:t xml:space="preserve"> </w:t>
      </w:r>
    </w:p>
    <w:p w14:paraId="22EACCE9" w14:textId="51781EDA" w:rsidR="00C41621" w:rsidRDefault="00C41621" w:rsidP="00B17144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Room uses Sort’s </w:t>
      </w:r>
      <w:r w:rsidR="00935368">
        <w:rPr>
          <w:rFonts w:ascii="Bahnschrift" w:hAnsi="Bahnschrift"/>
          <w:noProof/>
          <w:color w:val="0F0D29" w:themeColor="text1"/>
          <w:sz w:val="32"/>
        </w:rPr>
        <w:t xml:space="preserve">methods </w:t>
      </w:r>
      <w:r>
        <w:rPr>
          <w:rFonts w:ascii="Bahnschrift" w:hAnsi="Bahnschrift"/>
          <w:noProof/>
          <w:color w:val="0F0D29" w:themeColor="text1"/>
          <w:sz w:val="32"/>
        </w:rPr>
        <w:t>for sortRooms method.</w:t>
      </w:r>
      <w:r w:rsidR="00935368">
        <w:rPr>
          <w:rFonts w:ascii="Bahnschrift" w:hAnsi="Bahnschrift"/>
          <w:noProof/>
          <w:color w:val="0F0D29" w:themeColor="text1"/>
          <w:sz w:val="32"/>
        </w:rPr>
        <w:t xml:space="preserve"> </w:t>
      </w:r>
    </w:p>
    <w:p w14:paraId="33FC595E" w14:textId="6BD83AFB" w:rsidR="00DB6C1F" w:rsidRDefault="009E64E2" w:rsidP="00B17144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Payment actualize </w:t>
      </w:r>
      <w:r w:rsidR="006152E0">
        <w:rPr>
          <w:rFonts w:ascii="Bahnschrift" w:hAnsi="Bahnschrift"/>
          <w:noProof/>
          <w:color w:val="0F0D29" w:themeColor="text1"/>
          <w:sz w:val="32"/>
        </w:rPr>
        <w:t>due to the calculateTotalPrice method from Room class. With Payment’s pay method, the program directs the customer to the 3D secure payment page.</w:t>
      </w:r>
    </w:p>
    <w:p w14:paraId="615BAF62" w14:textId="6D25CAB9" w:rsidR="006152E0" w:rsidRDefault="006A7FBD" w:rsidP="00B17144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With Customer’s attributes, App class checks if the room is available or not (checkRoomAvailability)</w:t>
      </w:r>
      <w:r w:rsidR="00B152BB">
        <w:rPr>
          <w:rFonts w:ascii="Bahnschrift" w:hAnsi="Bahnschrift"/>
          <w:noProof/>
          <w:color w:val="0F0D29" w:themeColor="text1"/>
          <w:sz w:val="32"/>
        </w:rPr>
        <w:t>.</w:t>
      </w:r>
    </w:p>
    <w:p w14:paraId="295B9058" w14:textId="49305653" w:rsidR="00B152BB" w:rsidRDefault="00F906B4" w:rsidP="00B17144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If the customer wants to cancel reservation, the App class runs cancelReservation method.</w:t>
      </w:r>
      <w:r w:rsidR="004D3F0E">
        <w:rPr>
          <w:rFonts w:ascii="Bahnschrift" w:hAnsi="Bahnschrift"/>
          <w:noProof/>
          <w:color w:val="0F0D29" w:themeColor="text1"/>
          <w:sz w:val="32"/>
        </w:rPr>
        <w:t xml:space="preserve"> </w:t>
      </w:r>
    </w:p>
    <w:p w14:paraId="5E6C96FA" w14:textId="182CBD23" w:rsidR="00D25908" w:rsidRDefault="00FD57E7" w:rsidP="00FD57E7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ab/>
        <w:t>If everything goes well, confirmReservation method runs.</w:t>
      </w:r>
      <w:r w:rsidR="007E6F42">
        <w:rPr>
          <w:rFonts w:ascii="Bahnschrift" w:hAnsi="Bahnschrift"/>
          <w:noProof/>
          <w:color w:val="0F0D29" w:themeColor="text1"/>
          <w:sz w:val="32"/>
        </w:rPr>
        <w:t xml:space="preserve"> </w:t>
      </w:r>
    </w:p>
    <w:p w14:paraId="0760962D" w14:textId="5562DCAC" w:rsidR="00DB3F17" w:rsidRDefault="00DB3F17" w:rsidP="00DB3F17">
      <w:pPr>
        <w:pStyle w:val="Balk1"/>
        <w:ind w:firstLine="720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With App’s displayMessage method, the app displays a message before the app closes.</w:t>
      </w:r>
    </w:p>
    <w:p w14:paraId="4FD9471F" w14:textId="249D201A" w:rsidR="003E394E" w:rsidRDefault="00FD57E7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ab/>
      </w:r>
      <w:r w:rsidR="003E394E">
        <w:rPr>
          <w:rFonts w:ascii="Bahnschrift" w:hAnsi="Bahnschrift"/>
          <w:noProof/>
          <w:color w:val="0F0D29" w:themeColor="text1"/>
          <w:sz w:val="32"/>
        </w:rPr>
        <w:t>App’s getReservationInfo method stores the information of the reservation</w:t>
      </w:r>
      <w:r w:rsidR="001C3BB0">
        <w:rPr>
          <w:rFonts w:ascii="Bahnschrift" w:hAnsi="Bahnschrift"/>
          <w:noProof/>
          <w:color w:val="0F0D29" w:themeColor="text1"/>
          <w:sz w:val="32"/>
        </w:rPr>
        <w:t>. A</w:t>
      </w:r>
      <w:r w:rsidR="003E394E">
        <w:rPr>
          <w:rFonts w:ascii="Bahnschrift" w:hAnsi="Bahnschrift"/>
          <w:noProof/>
          <w:color w:val="0F0D29" w:themeColor="text1"/>
          <w:sz w:val="32"/>
        </w:rPr>
        <w:t>fter the confirmatio</w:t>
      </w:r>
      <w:r w:rsidR="001C3BB0">
        <w:rPr>
          <w:rFonts w:ascii="Bahnschrift" w:hAnsi="Bahnschrift"/>
          <w:noProof/>
          <w:color w:val="0F0D29" w:themeColor="text1"/>
          <w:sz w:val="32"/>
        </w:rPr>
        <w:t>n,</w:t>
      </w:r>
      <w:r w:rsidR="003E394E">
        <w:rPr>
          <w:rFonts w:ascii="Bahnschrift" w:hAnsi="Bahnschrift"/>
          <w:noProof/>
          <w:color w:val="0F0D29" w:themeColor="text1"/>
          <w:sz w:val="32"/>
        </w:rPr>
        <w:t xml:space="preserve"> app directs </w:t>
      </w:r>
      <w:r w:rsidR="0068292B">
        <w:rPr>
          <w:rFonts w:ascii="Bahnschrift" w:hAnsi="Bahnschrift"/>
          <w:noProof/>
          <w:color w:val="0F0D29" w:themeColor="text1"/>
          <w:sz w:val="32"/>
        </w:rPr>
        <w:t>details</w:t>
      </w:r>
      <w:r w:rsidR="003E394E">
        <w:rPr>
          <w:rFonts w:ascii="Bahnschrift" w:hAnsi="Bahnschrift"/>
          <w:noProof/>
          <w:color w:val="0F0D29" w:themeColor="text1"/>
          <w:sz w:val="32"/>
        </w:rPr>
        <w:t xml:space="preserve"> to the Report </w:t>
      </w:r>
      <w:r w:rsidR="003E394E">
        <w:rPr>
          <w:rFonts w:ascii="Bahnschrift" w:hAnsi="Bahnschrift"/>
          <w:noProof/>
          <w:color w:val="0F0D29" w:themeColor="text1"/>
          <w:sz w:val="32"/>
        </w:rPr>
        <w:lastRenderedPageBreak/>
        <w:t>class. With th</w:t>
      </w:r>
      <w:r w:rsidR="0068292B">
        <w:rPr>
          <w:rFonts w:ascii="Bahnschrift" w:hAnsi="Bahnschrift"/>
          <w:noProof/>
          <w:color w:val="0F0D29" w:themeColor="text1"/>
          <w:sz w:val="32"/>
        </w:rPr>
        <w:t>ese details</w:t>
      </w:r>
      <w:r w:rsidR="003E394E">
        <w:rPr>
          <w:rFonts w:ascii="Bahnschrift" w:hAnsi="Bahnschrift"/>
          <w:noProof/>
          <w:color w:val="0F0D29" w:themeColor="text1"/>
          <w:sz w:val="32"/>
        </w:rPr>
        <w:t>, Report’s send</w:t>
      </w:r>
      <w:r w:rsidR="00776FB0">
        <w:rPr>
          <w:rFonts w:ascii="Bahnschrift" w:hAnsi="Bahnschrift"/>
          <w:noProof/>
          <w:color w:val="0F0D29" w:themeColor="text1"/>
          <w:sz w:val="32"/>
        </w:rPr>
        <w:t>Confirmation</w:t>
      </w:r>
      <w:r w:rsidR="003E394E">
        <w:rPr>
          <w:rFonts w:ascii="Bahnschrift" w:hAnsi="Bahnschrift"/>
          <w:noProof/>
          <w:color w:val="0F0D29" w:themeColor="text1"/>
          <w:sz w:val="32"/>
        </w:rPr>
        <w:t>Mail method runs and sends the reservation information to the user.</w:t>
      </w:r>
    </w:p>
    <w:p w14:paraId="3AE5480F" w14:textId="269CE4ED" w:rsidR="00146CEC" w:rsidRPr="00B57B00" w:rsidRDefault="00A217CA" w:rsidP="008C2F11">
      <w:pPr>
        <w:pStyle w:val="Balk1"/>
        <w:rPr>
          <w:rFonts w:ascii="Bahnschrift" w:hAnsi="Bahnschrift"/>
          <w:noProof/>
          <w:color w:val="C00000"/>
          <w:szCs w:val="52"/>
        </w:rPr>
      </w:pPr>
      <w:r>
        <w:rPr>
          <w:rFonts w:ascii="Bahnschrift" w:hAnsi="Bahnschrift"/>
          <w:noProof/>
          <w:color w:val="0F0D29" w:themeColor="text1"/>
          <w:sz w:val="32"/>
        </w:rPr>
        <w:tab/>
      </w:r>
      <w:r>
        <w:rPr>
          <w:rFonts w:ascii="Bahnschrift" w:hAnsi="Bahnschrift"/>
          <w:noProof/>
          <w:color w:val="0F0D29" w:themeColor="text1"/>
          <w:sz w:val="32"/>
        </w:rPr>
        <w:tab/>
      </w:r>
      <w:r w:rsidRPr="00B57B00">
        <w:rPr>
          <w:rFonts w:ascii="Bahnschrift" w:hAnsi="Bahnschrift"/>
          <w:noProof/>
          <w:color w:val="C00000"/>
          <w:szCs w:val="52"/>
          <w:highlight w:val="lightGray"/>
        </w:rPr>
        <w:t>HOMEWORK II FINAL REPORT</w:t>
      </w:r>
    </w:p>
    <w:p w14:paraId="72890761" w14:textId="270E7CE8" w:rsidR="00A217CA" w:rsidRDefault="00A217CA" w:rsidP="008C2F11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  <w:r>
        <w:rPr>
          <w:rFonts w:ascii="Bahnschrift" w:hAnsi="Bahnschrift"/>
          <w:noProof/>
          <w:color w:val="C00000"/>
          <w:sz w:val="44"/>
          <w:szCs w:val="44"/>
        </w:rPr>
        <w:t>What did we change in our project?</w:t>
      </w:r>
    </w:p>
    <w:p w14:paraId="71DA9750" w14:textId="5C87B829" w:rsidR="00A217CA" w:rsidRDefault="00502654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Firstly, </w:t>
      </w:r>
      <w:r w:rsidR="00A93D44">
        <w:rPr>
          <w:rFonts w:ascii="Bahnschrift" w:hAnsi="Bahnschrift"/>
          <w:noProof/>
          <w:color w:val="0F0D29" w:themeColor="text1"/>
          <w:sz w:val="32"/>
        </w:rPr>
        <w:t xml:space="preserve">we removed the </w:t>
      </w:r>
      <w:r w:rsidR="00A93D44" w:rsidRPr="00C65C88">
        <w:rPr>
          <w:rFonts w:ascii="Bahnschrift" w:hAnsi="Bahnschrift"/>
          <w:i/>
          <w:iCs/>
          <w:noProof/>
          <w:color w:val="FF0000"/>
          <w:sz w:val="32"/>
        </w:rPr>
        <w:t>‘roomType’</w:t>
      </w:r>
      <w:r w:rsidR="00A93D44" w:rsidRPr="00C65C88">
        <w:rPr>
          <w:rFonts w:ascii="Bahnschrift" w:hAnsi="Bahnschrift"/>
          <w:noProof/>
          <w:color w:val="FF0000"/>
          <w:sz w:val="32"/>
        </w:rPr>
        <w:t xml:space="preserve"> </w:t>
      </w:r>
      <w:r w:rsidR="00A93D44">
        <w:rPr>
          <w:rFonts w:ascii="Bahnschrift" w:hAnsi="Bahnschrift"/>
          <w:noProof/>
          <w:color w:val="0F0D29" w:themeColor="text1"/>
          <w:sz w:val="32"/>
        </w:rPr>
        <w:t>class from our project and we added all of its attributes to the ‘Room’ class. Because it didn’t do anything other than having</w:t>
      </w:r>
      <w:r w:rsidR="00C65C88">
        <w:rPr>
          <w:rFonts w:ascii="Bahnschrift" w:hAnsi="Bahnschrift"/>
          <w:noProof/>
          <w:color w:val="0F0D29" w:themeColor="text1"/>
          <w:sz w:val="32"/>
        </w:rPr>
        <w:t xml:space="preserve"> just</w:t>
      </w:r>
      <w:r w:rsidR="00A93D44">
        <w:rPr>
          <w:rFonts w:ascii="Bahnschrift" w:hAnsi="Bahnschrift"/>
          <w:noProof/>
          <w:color w:val="0F0D29" w:themeColor="text1"/>
          <w:sz w:val="32"/>
        </w:rPr>
        <w:t xml:space="preserve"> this attributes. In this way, our design has been better.</w:t>
      </w:r>
      <w:r w:rsidR="00C65C88">
        <w:rPr>
          <w:rFonts w:ascii="Bahnschrift" w:hAnsi="Bahnschrift"/>
          <w:noProof/>
          <w:color w:val="0F0D29" w:themeColor="text1"/>
          <w:sz w:val="32"/>
        </w:rPr>
        <w:t xml:space="preserve"> And our subclassses KingSuit, Suit, Deluxe and Classic, now extends directly ‘Room’ instead of ‘RoomType.’</w:t>
      </w:r>
    </w:p>
    <w:p w14:paraId="35155A63" w14:textId="734B63AB" w:rsidR="00C65C88" w:rsidRDefault="00C65C88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Secondly, we’ve added </w:t>
      </w:r>
      <w:r w:rsidRPr="002F2A5B">
        <w:rPr>
          <w:rFonts w:ascii="Bahnschrift" w:hAnsi="Bahnschrift"/>
          <w:i/>
          <w:iCs/>
          <w:noProof/>
          <w:color w:val="00B050"/>
          <w:sz w:val="32"/>
        </w:rPr>
        <w:t>open()</w:t>
      </w:r>
      <w:r w:rsidRPr="002F2A5B">
        <w:rPr>
          <w:rFonts w:ascii="Bahnschrift" w:hAnsi="Bahnschrift"/>
          <w:noProof/>
          <w:color w:val="00B050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 xml:space="preserve">ve </w:t>
      </w:r>
      <w:r w:rsidRPr="002F2A5B">
        <w:rPr>
          <w:rFonts w:ascii="Bahnschrift" w:hAnsi="Bahnschrift"/>
          <w:i/>
          <w:iCs/>
          <w:noProof/>
          <w:color w:val="00B050"/>
          <w:sz w:val="32"/>
        </w:rPr>
        <w:t>close()</w:t>
      </w:r>
      <w:r w:rsidRPr="002F2A5B">
        <w:rPr>
          <w:rFonts w:ascii="Bahnschrift" w:hAnsi="Bahnschrift"/>
          <w:noProof/>
          <w:color w:val="00B050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>methods to the ‘App’ class. These methods didn’t exist in our previous UML diagram. The</w:t>
      </w:r>
      <w:r w:rsidR="00062A27">
        <w:rPr>
          <w:rFonts w:ascii="Bahnschrift" w:hAnsi="Bahnschrift"/>
          <w:noProof/>
          <w:color w:val="0F0D29" w:themeColor="text1"/>
          <w:sz w:val="32"/>
        </w:rPr>
        <w:t>se</w:t>
      </w:r>
      <w:r>
        <w:rPr>
          <w:rFonts w:ascii="Bahnschrift" w:hAnsi="Bahnschrift"/>
          <w:noProof/>
          <w:color w:val="0F0D29" w:themeColor="text1"/>
          <w:sz w:val="32"/>
        </w:rPr>
        <w:t xml:space="preserve"> methods allow us to to print a message on the screen while  opening and closing our application. </w:t>
      </w:r>
    </w:p>
    <w:p w14:paraId="4459772B" w14:textId="2E3B8232" w:rsidR="00C65C88" w:rsidRDefault="00C65C88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Also, we removed the </w:t>
      </w:r>
      <w:r w:rsidRPr="00C65C88">
        <w:rPr>
          <w:rFonts w:ascii="Bahnschrift" w:hAnsi="Bahnschrift"/>
          <w:i/>
          <w:iCs/>
          <w:noProof/>
          <w:color w:val="FF0000"/>
          <w:sz w:val="32"/>
        </w:rPr>
        <w:t>‘displayMessage()</w:t>
      </w:r>
      <w:r>
        <w:rPr>
          <w:rFonts w:ascii="Bahnschrift" w:hAnsi="Bahnschrift"/>
          <w:i/>
          <w:iCs/>
          <w:noProof/>
          <w:color w:val="FF0000"/>
          <w:sz w:val="32"/>
        </w:rPr>
        <w:t>’</w:t>
      </w:r>
      <w:r w:rsidRPr="00C65C88">
        <w:rPr>
          <w:rFonts w:ascii="Bahnschrift" w:hAnsi="Bahnschrift"/>
          <w:noProof/>
          <w:color w:val="FF0000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>method that was previously in the App class. Because now our close() method does work that this method does before.</w:t>
      </w:r>
    </w:p>
    <w:p w14:paraId="3BFE815F" w14:textId="57A8B109" w:rsidR="00062A27" w:rsidRDefault="00062A27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And we replaced the </w:t>
      </w:r>
      <w:r w:rsidRPr="00062A27">
        <w:rPr>
          <w:rFonts w:ascii="Bahnschrift" w:hAnsi="Bahnschrift"/>
          <w:i/>
          <w:iCs/>
          <w:noProof/>
          <w:color w:val="FF0000"/>
          <w:sz w:val="32"/>
        </w:rPr>
        <w:t>checkRoomAvailability()</w:t>
      </w:r>
      <w:r>
        <w:rPr>
          <w:rFonts w:ascii="Bahnschrift" w:hAnsi="Bahnschrift"/>
          <w:noProof/>
          <w:color w:val="0F0D29" w:themeColor="text1"/>
          <w:sz w:val="32"/>
        </w:rPr>
        <w:t xml:space="preserve"> method in the App class with the </w:t>
      </w:r>
      <w:r w:rsidRPr="00062A27">
        <w:rPr>
          <w:rFonts w:ascii="Bahnschrift" w:hAnsi="Bahnschrift"/>
          <w:i/>
          <w:iCs/>
          <w:noProof/>
          <w:color w:val="00B050"/>
          <w:sz w:val="32"/>
        </w:rPr>
        <w:t>checkReservationAvailability()</w:t>
      </w:r>
      <w:r>
        <w:rPr>
          <w:rFonts w:ascii="Bahnschrift" w:hAnsi="Bahnschrift"/>
          <w:noProof/>
          <w:color w:val="0F0D29" w:themeColor="text1"/>
          <w:sz w:val="32"/>
        </w:rPr>
        <w:t xml:space="preserve"> method. Now, this method takes our customers id as a parameter and returns a boolean value according to there is a reservation with the given id or not. This method provides control over the reservation process, not the room anymore.</w:t>
      </w:r>
    </w:p>
    <w:p w14:paraId="7D9C9C6E" w14:textId="693573C3" w:rsidR="00E501C6" w:rsidRPr="00E501C6" w:rsidRDefault="00E501C6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With this change, the alternative path of the 6</w:t>
      </w:r>
      <w:r>
        <w:rPr>
          <w:rFonts w:ascii="Bahnschrift" w:hAnsi="Bahnschrift"/>
          <w:noProof/>
          <w:color w:val="0F0D29" w:themeColor="text1"/>
          <w:sz w:val="32"/>
          <w:vertAlign w:val="superscript"/>
        </w:rPr>
        <w:t>th</w:t>
      </w:r>
      <w:r>
        <w:rPr>
          <w:rFonts w:ascii="Bahnschrift" w:hAnsi="Bahnschrift"/>
          <w:noProof/>
          <w:color w:val="0F0D29" w:themeColor="text1"/>
          <w:sz w:val="32"/>
        </w:rPr>
        <w:t xml:space="preserve"> step of our first use case has </w:t>
      </w:r>
      <w:r w:rsidR="00B57B00">
        <w:rPr>
          <w:rFonts w:ascii="Bahnschrift" w:hAnsi="Bahnschrift"/>
          <w:noProof/>
          <w:color w:val="0F0D29" w:themeColor="text1"/>
          <w:sz w:val="32"/>
        </w:rPr>
        <w:t>remov</w:t>
      </w:r>
      <w:r>
        <w:rPr>
          <w:rFonts w:ascii="Bahnschrift" w:hAnsi="Bahnschrift"/>
          <w:noProof/>
          <w:color w:val="0F0D29" w:themeColor="text1"/>
          <w:sz w:val="32"/>
        </w:rPr>
        <w:t>ed.</w:t>
      </w:r>
      <w:r w:rsidR="00784486">
        <w:rPr>
          <w:rFonts w:ascii="Bahnschrift" w:hAnsi="Bahnschrift"/>
          <w:noProof/>
          <w:color w:val="0F0D29" w:themeColor="text1"/>
          <w:sz w:val="32"/>
        </w:rPr>
        <w:t xml:space="preserve"> Now, we are checking the availability of the ‘reservation’. </w:t>
      </w:r>
      <w:r w:rsidR="00B57B00">
        <w:rPr>
          <w:rFonts w:ascii="Bahnschrift" w:hAnsi="Bahnschrift"/>
          <w:noProof/>
          <w:color w:val="0F0D29" w:themeColor="text1"/>
          <w:sz w:val="32"/>
        </w:rPr>
        <w:t xml:space="preserve">In this way, we added our alternative path to </w:t>
      </w:r>
      <w:r w:rsidR="00B57B00" w:rsidRPr="00674EC2">
        <w:rPr>
          <w:rFonts w:ascii="Bahnschrift" w:hAnsi="Bahnschrift"/>
          <w:i/>
          <w:iCs/>
          <w:noProof/>
          <w:color w:val="0F0D29" w:themeColor="text1"/>
          <w:sz w:val="32"/>
        </w:rPr>
        <w:t>Use Case 2.</w:t>
      </w:r>
      <w:r w:rsidR="00B57B00">
        <w:rPr>
          <w:rFonts w:ascii="Bahnschrift" w:hAnsi="Bahnschrift"/>
          <w:noProof/>
          <w:color w:val="0F0D29" w:themeColor="text1"/>
          <w:sz w:val="32"/>
        </w:rPr>
        <w:t xml:space="preserve"> </w:t>
      </w:r>
      <w:r w:rsidR="00784486">
        <w:rPr>
          <w:rFonts w:ascii="Bahnschrift" w:hAnsi="Bahnschrift"/>
          <w:noProof/>
          <w:color w:val="0F0D29" w:themeColor="text1"/>
          <w:sz w:val="32"/>
        </w:rPr>
        <w:t>So, when we want to cancel the reservation, we first check whether there is a reservation with</w:t>
      </w:r>
      <w:r w:rsidR="00B57B00">
        <w:rPr>
          <w:rFonts w:ascii="Bahnschrift" w:hAnsi="Bahnschrift"/>
          <w:noProof/>
          <w:color w:val="0F0D29" w:themeColor="text1"/>
          <w:sz w:val="32"/>
        </w:rPr>
        <w:t xml:space="preserve"> the given id in</w:t>
      </w:r>
      <w:r w:rsidR="00784486">
        <w:rPr>
          <w:rFonts w:ascii="Bahnschrift" w:hAnsi="Bahnschrift"/>
          <w:noProof/>
          <w:color w:val="0F0D29" w:themeColor="text1"/>
          <w:sz w:val="32"/>
        </w:rPr>
        <w:t xml:space="preserve"> this method. </w:t>
      </w:r>
      <w:r w:rsidR="00F65987">
        <w:rPr>
          <w:rFonts w:ascii="Bahnschrift" w:hAnsi="Bahnschrift"/>
          <w:noProof/>
          <w:color w:val="0F0D29" w:themeColor="text1"/>
          <w:sz w:val="32"/>
        </w:rPr>
        <w:t xml:space="preserve">If there is no </w:t>
      </w:r>
      <w:r w:rsidR="00F65987">
        <w:rPr>
          <w:rFonts w:ascii="Bahnschrift" w:hAnsi="Bahnschrift"/>
          <w:noProof/>
          <w:color w:val="0F0D29" w:themeColor="text1"/>
          <w:sz w:val="32"/>
        </w:rPr>
        <w:lastRenderedPageBreak/>
        <w:t xml:space="preserve">reservation with the given id, user should enter the id again. If the given id is correct, the cancellation process will </w:t>
      </w:r>
      <w:r w:rsidR="00674EC2">
        <w:rPr>
          <w:rFonts w:ascii="Bahnschrift" w:hAnsi="Bahnschrift"/>
          <w:noProof/>
          <w:color w:val="0F0D29" w:themeColor="text1"/>
          <w:sz w:val="32"/>
        </w:rPr>
        <w:t>complete</w:t>
      </w:r>
      <w:r w:rsidR="00F65987">
        <w:rPr>
          <w:rFonts w:ascii="Bahnschrift" w:hAnsi="Bahnschrift"/>
          <w:noProof/>
          <w:color w:val="0F0D29" w:themeColor="text1"/>
          <w:sz w:val="32"/>
        </w:rPr>
        <w:t xml:space="preserve"> successfully.</w:t>
      </w:r>
    </w:p>
    <w:p w14:paraId="561485F8" w14:textId="7E023DE0" w:rsidR="00062A27" w:rsidRPr="006E2096" w:rsidRDefault="00062A27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Another new method, which does not exist in the last design, is </w:t>
      </w:r>
      <w:r w:rsidRPr="002F2A5B">
        <w:rPr>
          <w:rFonts w:ascii="Bahnschrift" w:hAnsi="Bahnschrift"/>
          <w:i/>
          <w:iCs/>
          <w:noProof/>
          <w:color w:val="00B050"/>
          <w:sz w:val="32"/>
        </w:rPr>
        <w:t>getRoomInfo()</w:t>
      </w:r>
      <w:r w:rsidRPr="002F2A5B">
        <w:rPr>
          <w:rFonts w:ascii="Bahnschrift" w:hAnsi="Bahnschrift"/>
          <w:i/>
          <w:iCs/>
          <w:noProof/>
          <w:color w:val="0F0D29" w:themeColor="text1"/>
          <w:sz w:val="32"/>
        </w:rPr>
        <w:t>.</w:t>
      </w:r>
      <w:r>
        <w:rPr>
          <w:rFonts w:ascii="Bahnschrift" w:hAnsi="Bahnschrift"/>
          <w:i/>
          <w:iCs/>
          <w:noProof/>
          <w:color w:val="0F0D29" w:themeColor="text1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 xml:space="preserve">This method that we added to </w:t>
      </w:r>
      <w:r w:rsidR="002F2A5B">
        <w:rPr>
          <w:rFonts w:ascii="Bahnschrift" w:hAnsi="Bahnschrift"/>
          <w:noProof/>
          <w:color w:val="0F0D29" w:themeColor="text1"/>
          <w:sz w:val="32"/>
        </w:rPr>
        <w:t>‘</w:t>
      </w:r>
      <w:r>
        <w:rPr>
          <w:rFonts w:ascii="Bahnschrift" w:hAnsi="Bahnschrift"/>
          <w:noProof/>
          <w:color w:val="0F0D29" w:themeColor="text1"/>
          <w:sz w:val="32"/>
        </w:rPr>
        <w:t>App</w:t>
      </w:r>
      <w:r w:rsidR="002F2A5B">
        <w:rPr>
          <w:rFonts w:ascii="Bahnschrift" w:hAnsi="Bahnschrift"/>
          <w:noProof/>
          <w:color w:val="0F0D29" w:themeColor="text1"/>
          <w:sz w:val="32"/>
        </w:rPr>
        <w:t>’</w:t>
      </w:r>
      <w:r>
        <w:rPr>
          <w:rFonts w:ascii="Bahnschrift" w:hAnsi="Bahnschrift"/>
          <w:noProof/>
          <w:color w:val="0F0D29" w:themeColor="text1"/>
          <w:sz w:val="32"/>
        </w:rPr>
        <w:t xml:space="preserve"> class, allows us to print the properties of the room the user has selected.</w:t>
      </w:r>
      <w:r w:rsidR="006E2096">
        <w:rPr>
          <w:rFonts w:ascii="Bahnschrift" w:hAnsi="Bahnschrift"/>
          <w:noProof/>
          <w:color w:val="0F0D29" w:themeColor="text1"/>
          <w:sz w:val="32"/>
        </w:rPr>
        <w:t xml:space="preserve"> In the ‘Report’ class, we have a method called </w:t>
      </w:r>
      <w:r w:rsidR="006E2096" w:rsidRPr="00B57B00">
        <w:rPr>
          <w:rFonts w:ascii="Bahnschrift" w:hAnsi="Bahnschrift"/>
          <w:i/>
          <w:iCs/>
          <w:noProof/>
          <w:color w:val="34ABA2" w:themeColor="accent3"/>
          <w:sz w:val="32"/>
        </w:rPr>
        <w:t>sendConfirmationMail()</w:t>
      </w:r>
      <w:r w:rsidR="006E2096" w:rsidRPr="00B57B00">
        <w:rPr>
          <w:rFonts w:ascii="Bahnschrift" w:hAnsi="Bahnschrift"/>
          <w:noProof/>
          <w:color w:val="34ABA2" w:themeColor="accent3"/>
          <w:sz w:val="32"/>
        </w:rPr>
        <w:t xml:space="preserve">, </w:t>
      </w:r>
      <w:r w:rsidR="006E2096">
        <w:rPr>
          <w:rFonts w:ascii="Bahnschrift" w:hAnsi="Bahnschrift"/>
          <w:noProof/>
          <w:color w:val="0F0D29" w:themeColor="text1"/>
          <w:sz w:val="32"/>
        </w:rPr>
        <w:t>to inform the customer. In this method</w:t>
      </w:r>
      <w:r w:rsidR="00B57B00">
        <w:rPr>
          <w:rFonts w:ascii="Bahnschrift" w:hAnsi="Bahnschrift"/>
          <w:noProof/>
          <w:color w:val="0F0D29" w:themeColor="text1"/>
          <w:sz w:val="32"/>
        </w:rPr>
        <w:t>,</w:t>
      </w:r>
      <w:r w:rsidR="006E2096">
        <w:rPr>
          <w:rFonts w:ascii="Bahnschrift" w:hAnsi="Bahnschrift"/>
          <w:noProof/>
          <w:color w:val="0F0D29" w:themeColor="text1"/>
          <w:sz w:val="32"/>
        </w:rPr>
        <w:t xml:space="preserve"> we are using </w:t>
      </w:r>
      <w:r w:rsidR="006E2096" w:rsidRPr="00B57B00">
        <w:rPr>
          <w:rFonts w:ascii="Bahnschrift" w:hAnsi="Bahnschrift"/>
          <w:i/>
          <w:iCs/>
          <w:noProof/>
          <w:color w:val="34ABA2" w:themeColor="accent3"/>
          <w:sz w:val="32"/>
        </w:rPr>
        <w:t>getRoomInfo()</w:t>
      </w:r>
      <w:r w:rsidR="006E2096" w:rsidRPr="00B57B00">
        <w:rPr>
          <w:rFonts w:ascii="Bahnschrift" w:hAnsi="Bahnschrift"/>
          <w:noProof/>
          <w:color w:val="34ABA2" w:themeColor="accent3"/>
          <w:sz w:val="32"/>
        </w:rPr>
        <w:t xml:space="preserve"> </w:t>
      </w:r>
      <w:r w:rsidR="006E2096">
        <w:rPr>
          <w:rFonts w:ascii="Bahnschrift" w:hAnsi="Bahnschrift"/>
          <w:noProof/>
          <w:color w:val="0F0D29" w:themeColor="text1"/>
          <w:sz w:val="32"/>
        </w:rPr>
        <w:t xml:space="preserve">method </w:t>
      </w:r>
      <w:r w:rsidR="00B57B00">
        <w:rPr>
          <w:rFonts w:ascii="Bahnschrift" w:hAnsi="Bahnschrift"/>
          <w:noProof/>
          <w:color w:val="0F0D29" w:themeColor="text1"/>
          <w:sz w:val="32"/>
        </w:rPr>
        <w:t>from</w:t>
      </w:r>
      <w:r w:rsidR="006E2096">
        <w:rPr>
          <w:rFonts w:ascii="Bahnschrift" w:hAnsi="Bahnschrift"/>
          <w:noProof/>
          <w:color w:val="0F0D29" w:themeColor="text1"/>
          <w:sz w:val="32"/>
        </w:rPr>
        <w:t xml:space="preserve"> ‘App’ class.</w:t>
      </w:r>
    </w:p>
    <w:p w14:paraId="42750CD9" w14:textId="439AE60E" w:rsidR="002F2A5B" w:rsidRDefault="002F2A5B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And the last thing about our App class is, we had a method with the  name confirmReservation() in our last design. Now we’ve also added an </w:t>
      </w:r>
      <w:r w:rsidRPr="002F2A5B">
        <w:rPr>
          <w:rFonts w:ascii="Bahnschrift" w:hAnsi="Bahnschrift"/>
          <w:i/>
          <w:iCs/>
          <w:noProof/>
          <w:color w:val="00B050"/>
          <w:sz w:val="32"/>
        </w:rPr>
        <w:t>addReservation()</w:t>
      </w:r>
      <w:r>
        <w:rPr>
          <w:rFonts w:ascii="Bahnschrift" w:hAnsi="Bahnschrift"/>
          <w:noProof/>
          <w:color w:val="0F0D29" w:themeColor="text1"/>
          <w:sz w:val="32"/>
        </w:rPr>
        <w:t xml:space="preserve"> method to the app class. While this method adds a new reservation, the other shows that the process are confirmed.</w:t>
      </w:r>
    </w:p>
    <w:p w14:paraId="287888F2" w14:textId="4B6AF66F" w:rsidR="002F2A5B" w:rsidRDefault="002F2A5B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We’ve added the </w:t>
      </w:r>
      <w:r w:rsidRPr="002F2A5B">
        <w:rPr>
          <w:rFonts w:ascii="Bahnschrift" w:hAnsi="Bahnschrift"/>
          <w:i/>
          <w:iCs/>
          <w:noProof/>
          <w:color w:val="00B050"/>
          <w:sz w:val="32"/>
        </w:rPr>
        <w:t>id</w:t>
      </w:r>
      <w:r>
        <w:rPr>
          <w:rFonts w:ascii="Bahnschrift" w:hAnsi="Bahnschrift"/>
          <w:noProof/>
          <w:color w:val="0F0D29" w:themeColor="text1"/>
          <w:sz w:val="32"/>
        </w:rPr>
        <w:t xml:space="preserve"> value as a field to the ‘Customer’ class.</w:t>
      </w:r>
      <w:r w:rsidR="00784486">
        <w:rPr>
          <w:rFonts w:ascii="Bahnschrift" w:hAnsi="Bahnschrift"/>
          <w:noProof/>
          <w:color w:val="0F0D29" w:themeColor="text1"/>
          <w:sz w:val="32"/>
        </w:rPr>
        <w:t xml:space="preserve"> Also we’ve added its getter and setter methods. Also we </w:t>
      </w:r>
      <w:r w:rsidR="00B131EE">
        <w:rPr>
          <w:rFonts w:ascii="Bahnschrift" w:hAnsi="Bahnschrift"/>
          <w:noProof/>
          <w:color w:val="0F0D29" w:themeColor="text1"/>
          <w:sz w:val="32"/>
        </w:rPr>
        <w:t xml:space="preserve">declared public int </w:t>
      </w:r>
      <w:r w:rsidR="00B131EE" w:rsidRPr="00B131EE">
        <w:rPr>
          <w:rFonts w:ascii="Bahnschrift" w:hAnsi="Bahnschrift"/>
          <w:i/>
          <w:iCs/>
          <w:noProof/>
          <w:color w:val="00B050"/>
          <w:sz w:val="32"/>
        </w:rPr>
        <w:t>generateRandomId()</w:t>
      </w:r>
      <w:r w:rsidR="00B131EE" w:rsidRPr="00B131EE">
        <w:rPr>
          <w:rFonts w:ascii="Bahnschrift" w:hAnsi="Bahnschrift"/>
          <w:noProof/>
          <w:color w:val="00B050"/>
          <w:sz w:val="32"/>
        </w:rPr>
        <w:t xml:space="preserve"> </w:t>
      </w:r>
      <w:r w:rsidR="00B131EE">
        <w:rPr>
          <w:rFonts w:ascii="Bahnschrift" w:hAnsi="Bahnschrift"/>
          <w:noProof/>
          <w:color w:val="0F0D29" w:themeColor="text1"/>
          <w:sz w:val="32"/>
        </w:rPr>
        <w:t xml:space="preserve">to get a random id. </w:t>
      </w:r>
      <w:r>
        <w:rPr>
          <w:rFonts w:ascii="Bahnschrift" w:hAnsi="Bahnschrift"/>
          <w:noProof/>
          <w:color w:val="0F0D29" w:themeColor="text1"/>
          <w:sz w:val="32"/>
        </w:rPr>
        <w:t>(</w:t>
      </w:r>
      <w:r w:rsidR="00B131EE">
        <w:rPr>
          <w:rFonts w:ascii="Bahnschrift" w:hAnsi="Bahnschrift"/>
          <w:noProof/>
          <w:color w:val="0F0D29" w:themeColor="text1"/>
          <w:sz w:val="32"/>
        </w:rPr>
        <w:t xml:space="preserve">field </w:t>
      </w:r>
      <w:r w:rsidR="00E501C6">
        <w:rPr>
          <w:rFonts w:ascii="Bahnschrift" w:hAnsi="Bahnschrift"/>
          <w:noProof/>
          <w:color w:val="0F0D29" w:themeColor="text1"/>
          <w:sz w:val="32"/>
        </w:rPr>
        <w:t xml:space="preserve">id: int </w:t>
      </w:r>
      <w:r w:rsidR="00E501C6" w:rsidRPr="00E501C6">
        <w:rPr>
          <w:rFonts w:ascii="Bahnschrift" w:hAnsi="Bahnschrift"/>
          <w:noProof/>
          <w:color w:val="0F0D29" w:themeColor="text1"/>
          <w:sz w:val="32"/>
        </w:rPr>
        <w:sym w:font="Wingdings" w:char="F0E0"/>
      </w:r>
      <w:r w:rsidR="00E501C6">
        <w:rPr>
          <w:rFonts w:ascii="Bahnschrift" w:hAnsi="Bahnschrift"/>
          <w:noProof/>
          <w:color w:val="0F0D29" w:themeColor="text1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>private final int id;)</w:t>
      </w:r>
    </w:p>
    <w:p w14:paraId="284B47DA" w14:textId="635A5BD3" w:rsidR="00E501C6" w:rsidRDefault="00E501C6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We did the sorting methods by price and by starRates in the ‘Sort’ class. But we removed the </w:t>
      </w:r>
      <w:r w:rsidRPr="00E501C6">
        <w:rPr>
          <w:rFonts w:ascii="Bahnschrift" w:hAnsi="Bahnschrift"/>
          <w:i/>
          <w:iCs/>
          <w:noProof/>
          <w:color w:val="FF0000"/>
          <w:sz w:val="32"/>
        </w:rPr>
        <w:t>sor</w:t>
      </w:r>
      <w:r>
        <w:rPr>
          <w:rFonts w:ascii="Bahnschrift" w:hAnsi="Bahnschrift"/>
          <w:i/>
          <w:iCs/>
          <w:noProof/>
          <w:color w:val="FF0000"/>
          <w:sz w:val="32"/>
        </w:rPr>
        <w:t>t</w:t>
      </w:r>
      <w:r w:rsidRPr="00E501C6">
        <w:rPr>
          <w:rFonts w:ascii="Bahnschrift" w:hAnsi="Bahnschrift"/>
          <w:i/>
          <w:iCs/>
          <w:noProof/>
          <w:color w:val="FF0000"/>
          <w:sz w:val="32"/>
        </w:rPr>
        <w:t>ByView ()</w:t>
      </w:r>
      <w:r>
        <w:rPr>
          <w:rFonts w:ascii="Bahnschrift" w:hAnsi="Bahnschrift"/>
          <w:noProof/>
          <w:color w:val="0F0D29" w:themeColor="text1"/>
          <w:sz w:val="32"/>
        </w:rPr>
        <w:t xml:space="preserve"> method from our project. We decided that the other three methods are more logical and sufficient for our project.</w:t>
      </w:r>
    </w:p>
    <w:p w14:paraId="1C818FE3" w14:textId="6756AD28" w:rsidR="00896914" w:rsidRDefault="00896914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We removed the </w:t>
      </w:r>
      <w:r w:rsidRPr="00896914">
        <w:rPr>
          <w:rFonts w:ascii="Bahnschrift" w:hAnsi="Bahnschrift"/>
          <w:i/>
          <w:iCs/>
          <w:noProof/>
          <w:color w:val="FF0000"/>
          <w:sz w:val="32"/>
        </w:rPr>
        <w:t>sortRooms()</w:t>
      </w:r>
      <w:r w:rsidRPr="00896914">
        <w:rPr>
          <w:rFonts w:ascii="Bahnschrift" w:hAnsi="Bahnschrift"/>
          <w:noProof/>
          <w:color w:val="FF0000"/>
          <w:sz w:val="32"/>
        </w:rPr>
        <w:t xml:space="preserve"> </w:t>
      </w:r>
      <w:r>
        <w:rPr>
          <w:rFonts w:ascii="Bahnschrift" w:hAnsi="Bahnschrift"/>
          <w:noProof/>
          <w:color w:val="0F0D29" w:themeColor="text1"/>
          <w:sz w:val="32"/>
        </w:rPr>
        <w:t xml:space="preserve">method in the </w:t>
      </w:r>
      <w:r w:rsidR="00962FC7">
        <w:rPr>
          <w:rFonts w:ascii="Bahnschrift" w:hAnsi="Bahnschrift"/>
          <w:noProof/>
          <w:color w:val="0F0D29" w:themeColor="text1"/>
          <w:sz w:val="32"/>
        </w:rPr>
        <w:t>‘</w:t>
      </w:r>
      <w:r>
        <w:rPr>
          <w:rFonts w:ascii="Bahnschrift" w:hAnsi="Bahnschrift"/>
          <w:noProof/>
          <w:color w:val="0F0D29" w:themeColor="text1"/>
          <w:sz w:val="32"/>
        </w:rPr>
        <w:t>Room</w:t>
      </w:r>
      <w:r w:rsidR="00962FC7">
        <w:rPr>
          <w:rFonts w:ascii="Bahnschrift" w:hAnsi="Bahnschrift"/>
          <w:noProof/>
          <w:color w:val="0F0D29" w:themeColor="text1"/>
          <w:sz w:val="32"/>
        </w:rPr>
        <w:t>’</w:t>
      </w:r>
      <w:r>
        <w:rPr>
          <w:rFonts w:ascii="Bahnschrift" w:hAnsi="Bahnschrift"/>
          <w:noProof/>
          <w:color w:val="0F0D29" w:themeColor="text1"/>
          <w:sz w:val="32"/>
        </w:rPr>
        <w:t xml:space="preserve"> class because we are listing the rooms first</w:t>
      </w:r>
      <w:r w:rsidR="00962FC7">
        <w:rPr>
          <w:rFonts w:ascii="Bahnschrift" w:hAnsi="Bahnschrift"/>
          <w:noProof/>
          <w:color w:val="0F0D29" w:themeColor="text1"/>
          <w:sz w:val="32"/>
        </w:rPr>
        <w:t xml:space="preserve"> in our code(</w:t>
      </w:r>
      <w:r w:rsidR="00962FC7" w:rsidRPr="00962FC7">
        <w:rPr>
          <w:rFonts w:ascii="Bahnschrift" w:hAnsi="Bahnschrift"/>
          <w:b w:val="0"/>
          <w:bCs/>
          <w:i/>
          <w:iCs/>
          <w:noProof/>
          <w:color w:val="0F0D29" w:themeColor="text1"/>
          <w:sz w:val="32"/>
        </w:rPr>
        <w:t>listRooms()</w:t>
      </w:r>
      <w:r w:rsidR="00962FC7" w:rsidRPr="00962FC7">
        <w:rPr>
          <w:rFonts w:ascii="Bahnschrift" w:hAnsi="Bahnschrift"/>
          <w:i/>
          <w:iCs/>
          <w:noProof/>
          <w:color w:val="0F0D29" w:themeColor="text1"/>
          <w:sz w:val="32"/>
        </w:rPr>
        <w:t>)</w:t>
      </w:r>
      <w:r>
        <w:rPr>
          <w:rFonts w:ascii="Bahnschrift" w:hAnsi="Bahnschrift"/>
          <w:noProof/>
          <w:color w:val="0F0D29" w:themeColor="text1"/>
          <w:sz w:val="32"/>
        </w:rPr>
        <w:t xml:space="preserve"> and then print them with our sort methods.</w:t>
      </w:r>
      <w:r w:rsidR="00962FC7">
        <w:rPr>
          <w:rFonts w:ascii="Bahnschrift" w:hAnsi="Bahnschrift"/>
          <w:noProof/>
          <w:color w:val="0F0D29" w:themeColor="text1"/>
          <w:sz w:val="32"/>
        </w:rPr>
        <w:t>(</w:t>
      </w:r>
      <w:r w:rsidR="00962FC7" w:rsidRPr="00962FC7">
        <w:rPr>
          <w:rFonts w:ascii="Bahnschrift" w:hAnsi="Bahnschrift"/>
          <w:b w:val="0"/>
          <w:bCs/>
          <w:i/>
          <w:iCs/>
          <w:noProof/>
          <w:color w:val="0F0D29" w:themeColor="text1"/>
          <w:sz w:val="32"/>
        </w:rPr>
        <w:t>sortByPrice methods</w:t>
      </w:r>
      <w:r w:rsidR="00962FC7">
        <w:rPr>
          <w:rFonts w:ascii="Bahnschrift" w:hAnsi="Bahnschrift"/>
          <w:noProof/>
          <w:color w:val="0F0D29" w:themeColor="text1"/>
          <w:sz w:val="32"/>
        </w:rPr>
        <w:t xml:space="preserve"> or</w:t>
      </w:r>
      <w:r w:rsidR="00821B7E">
        <w:rPr>
          <w:rFonts w:ascii="Bahnschrift" w:hAnsi="Bahnschrift"/>
          <w:noProof/>
          <w:color w:val="0F0D29" w:themeColor="text1"/>
          <w:sz w:val="32"/>
        </w:rPr>
        <w:t xml:space="preserve"> </w:t>
      </w:r>
      <w:r w:rsidR="00962FC7" w:rsidRPr="00962FC7">
        <w:rPr>
          <w:rFonts w:ascii="Bahnschrift" w:hAnsi="Bahnschrift"/>
          <w:b w:val="0"/>
          <w:bCs/>
          <w:i/>
          <w:iCs/>
          <w:noProof/>
          <w:color w:val="0F0D29" w:themeColor="text1"/>
          <w:sz w:val="32"/>
        </w:rPr>
        <w:lastRenderedPageBreak/>
        <w:t>sortByStarRates</w:t>
      </w:r>
      <w:r w:rsidR="00962FC7">
        <w:rPr>
          <w:rFonts w:ascii="Bahnschrift" w:hAnsi="Bahnschrift"/>
          <w:noProof/>
          <w:color w:val="0F0D29" w:themeColor="text1"/>
          <w:sz w:val="32"/>
        </w:rPr>
        <w:t>).</w:t>
      </w:r>
      <w:r>
        <w:rPr>
          <w:rFonts w:ascii="Bahnschrift" w:hAnsi="Bahnschrift"/>
          <w:noProof/>
          <w:color w:val="0F0D29" w:themeColor="text1"/>
          <w:sz w:val="32"/>
        </w:rPr>
        <w:t xml:space="preserve"> We already have methods that do the work this method will do.</w:t>
      </w:r>
      <w:r w:rsidR="00962FC7">
        <w:rPr>
          <w:rFonts w:ascii="Bahnschrift" w:hAnsi="Bahnschrift"/>
          <w:noProof/>
          <w:color w:val="0F0D29" w:themeColor="text1"/>
          <w:sz w:val="32"/>
        </w:rPr>
        <w:t xml:space="preserve"> So, we don’t need this anymore.</w:t>
      </w:r>
    </w:p>
    <w:p w14:paraId="79DA5BD4" w14:textId="77777777" w:rsidR="00821B7E" w:rsidRDefault="00821B7E" w:rsidP="00A217CA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</w:p>
    <w:p w14:paraId="77EB93CD" w14:textId="73616130" w:rsidR="00A217CA" w:rsidRDefault="00A217CA" w:rsidP="00A217CA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  <w:r>
        <w:rPr>
          <w:rFonts w:ascii="Bahnschrift" w:hAnsi="Bahnschrift"/>
          <w:noProof/>
          <w:color w:val="C00000"/>
          <w:sz w:val="44"/>
          <w:szCs w:val="44"/>
        </w:rPr>
        <w:t>Which object-oriented principles did we use?</w:t>
      </w:r>
    </w:p>
    <w:p w14:paraId="65B16D37" w14:textId="04E61468" w:rsidR="00784486" w:rsidRDefault="00784486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There is a relationship between the Customer class and PersonalInformation class. ‘Customer’ extends ‘PersonalInformation’ and takes </w:t>
      </w:r>
      <w:r w:rsidR="00B131EE">
        <w:rPr>
          <w:rFonts w:ascii="Bahnschrift" w:hAnsi="Bahnschrift"/>
          <w:noProof/>
          <w:color w:val="0F0D29" w:themeColor="text1"/>
          <w:sz w:val="32"/>
        </w:rPr>
        <w:t xml:space="preserve">all of the </w:t>
      </w:r>
      <w:r>
        <w:rPr>
          <w:rFonts w:ascii="Bahnschrift" w:hAnsi="Bahnschrift"/>
          <w:noProof/>
          <w:color w:val="0F0D29" w:themeColor="text1"/>
          <w:sz w:val="32"/>
        </w:rPr>
        <w:t xml:space="preserve">information of the customer </w:t>
      </w:r>
      <w:r w:rsidR="00B131EE">
        <w:rPr>
          <w:rFonts w:ascii="Bahnschrift" w:hAnsi="Bahnschrift"/>
          <w:noProof/>
          <w:color w:val="0F0D29" w:themeColor="text1"/>
          <w:sz w:val="32"/>
        </w:rPr>
        <w:t>except check-in, check-out date and guestNumber.</w:t>
      </w:r>
      <w:r>
        <w:rPr>
          <w:rFonts w:ascii="Bahnschrift" w:hAnsi="Bahnschrift"/>
          <w:noProof/>
          <w:color w:val="0F0D29" w:themeColor="text1"/>
          <w:sz w:val="32"/>
        </w:rPr>
        <w:t xml:space="preserve"> [</w:t>
      </w:r>
      <w:r w:rsidR="00B131EE">
        <w:rPr>
          <w:rFonts w:ascii="Bahnschrift" w:hAnsi="Bahnschrift"/>
          <w:noProof/>
          <w:color w:val="0F0D29" w:themeColor="text1"/>
          <w:sz w:val="32"/>
        </w:rPr>
        <w:t xml:space="preserve">There is </w:t>
      </w:r>
      <w:r w:rsidR="00B131EE" w:rsidRPr="006D0375">
        <w:rPr>
          <w:rFonts w:ascii="Bahnschrift" w:hAnsi="Bahnschrift"/>
          <w:noProof/>
          <w:color w:val="C00000"/>
          <w:sz w:val="32"/>
        </w:rPr>
        <w:t>Inheritance</w:t>
      </w:r>
      <w:r w:rsidR="00821B7E">
        <w:rPr>
          <w:rFonts w:ascii="Bahnschrift" w:hAnsi="Bahnschrift"/>
          <w:noProof/>
          <w:color w:val="C00000"/>
          <w:sz w:val="32"/>
        </w:rPr>
        <w:t>-</w:t>
      </w:r>
      <w:r w:rsidRPr="006D0375">
        <w:rPr>
          <w:rFonts w:ascii="Bahnschrift" w:hAnsi="Bahnschrift"/>
          <w:noProof/>
          <w:color w:val="C00000"/>
          <w:sz w:val="32"/>
        </w:rPr>
        <w:lastRenderedPageBreak/>
        <w:t>Generalization</w:t>
      </w:r>
      <w:r w:rsidR="00821B7E">
        <w:rPr>
          <w:rFonts w:ascii="Bahnschrift" w:hAnsi="Bahnschrift"/>
          <w:noProof/>
          <w:color w:val="C00000"/>
          <w:sz w:val="32"/>
        </w:rPr>
        <w:t xml:space="preserve"> here</w:t>
      </w:r>
      <w:r>
        <w:rPr>
          <w:rFonts w:ascii="Bahnschrift" w:hAnsi="Bahnschrift"/>
          <w:noProof/>
          <w:color w:val="0F0D29" w:themeColor="text1"/>
          <w:sz w:val="32"/>
        </w:rPr>
        <w:t>]</w:t>
      </w:r>
      <w:r w:rsidR="00896914">
        <w:rPr>
          <w:rFonts w:ascii="Bahnschrift" w:hAnsi="Bahnschrift"/>
          <w:noProof/>
          <w:color w:val="0F0D29" w:themeColor="text1"/>
          <w:sz w:val="32"/>
        </w:rPr>
        <w:t xml:space="preserve"> Also we are using encapsulation here while we are storing the information.</w:t>
      </w:r>
    </w:p>
    <w:p w14:paraId="289042BF" w14:textId="1A1164E7" w:rsidR="006D0375" w:rsidRDefault="006D0375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Also there is inheritance between our room types and the ‘Room’ class.</w:t>
      </w:r>
    </w:p>
    <w:p w14:paraId="47B7D657" w14:textId="3005F281" w:rsidR="00B131EE" w:rsidRDefault="00B131E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We also provided encapsulation using private fields in Customer, Room and PersonalInformation classes.</w:t>
      </w:r>
    </w:p>
    <w:p w14:paraId="6F351481" w14:textId="34078A72" w:rsidR="00962FC7" w:rsidRDefault="00962FC7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And we have a lot of associations and links between our classes.</w:t>
      </w:r>
    </w:p>
    <w:p w14:paraId="2056F455" w14:textId="74741F81" w:rsidR="00104811" w:rsidRDefault="00821B7E" w:rsidP="00A217CA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  <w:r>
        <w:rPr>
          <w:rFonts w:ascii="Bahnschrift" w:hAnsi="Bahnschrift"/>
          <w:noProof/>
          <w:color w:val="C00000"/>
          <w:sz w:val="44"/>
          <w:szCs w:val="44"/>
        </w:rPr>
        <w:t>Our new Use Case Diagram: (simply containing main goals of our use cases)</w:t>
      </w:r>
    </w:p>
    <w:p w14:paraId="34BC3078" w14:textId="3048C330" w:rsidR="00821B7E" w:rsidRDefault="00821B7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drawing>
          <wp:inline distT="0" distB="0" distL="0" distR="0" wp14:anchorId="7274CE7E" wp14:editId="51152932">
            <wp:extent cx="6371590" cy="42113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6C1D" w14:textId="221546B2" w:rsidR="00104811" w:rsidRDefault="00104811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</w:p>
    <w:p w14:paraId="70622AEB" w14:textId="25E99273" w:rsidR="00821B7E" w:rsidRDefault="00821B7E" w:rsidP="00821B7E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  <w:r>
        <w:rPr>
          <w:rFonts w:ascii="Bahnschrift" w:hAnsi="Bahnschrift"/>
          <w:noProof/>
          <w:color w:val="C00000"/>
          <w:sz w:val="44"/>
          <w:szCs w:val="44"/>
        </w:rPr>
        <w:t>Our new UML Diagram: (with new changes and parameters of methods)</w:t>
      </w:r>
    </w:p>
    <w:p w14:paraId="0CA3FF8D" w14:textId="55272FA4" w:rsidR="00821B7E" w:rsidRDefault="00674EC2" w:rsidP="00821B7E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  <w:r>
        <w:rPr>
          <w:rFonts w:ascii="Bahnschrift" w:hAnsi="Bahnschrift"/>
          <w:noProof/>
          <w:color w:val="C00000"/>
          <w:sz w:val="44"/>
          <w:szCs w:val="44"/>
        </w:rPr>
        <w:lastRenderedPageBreak/>
        <w:drawing>
          <wp:inline distT="0" distB="0" distL="0" distR="0" wp14:anchorId="5B5B92B3" wp14:editId="3CEF2B23">
            <wp:extent cx="7060705" cy="3089031"/>
            <wp:effectExtent l="0" t="0" r="698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4273" cy="309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B8AF3" w14:textId="4C63A496" w:rsidR="00684F2E" w:rsidRPr="00DD4132" w:rsidRDefault="00684F2E" w:rsidP="00A217CA">
      <w:pPr>
        <w:pStyle w:val="Balk1"/>
        <w:rPr>
          <w:rFonts w:ascii="Bahnschrift" w:hAnsi="Bahnschrift"/>
          <w:noProof/>
          <w:color w:val="C00000"/>
          <w:sz w:val="32"/>
        </w:rPr>
      </w:pPr>
      <w:r w:rsidRPr="00DD4132">
        <w:rPr>
          <w:rFonts w:ascii="Bahnschrift" w:hAnsi="Bahnschrift"/>
          <w:noProof/>
          <w:color w:val="34ABA2" w:themeColor="accent3"/>
          <w:sz w:val="24"/>
          <w:szCs w:val="24"/>
        </w:rPr>
        <w:t xml:space="preserve">(The arrow goes to sort from customer is hard to draw and </w:t>
      </w:r>
      <w:r w:rsidR="00DD4132" w:rsidRPr="00DD4132">
        <w:rPr>
          <w:rFonts w:ascii="Bahnschrift" w:hAnsi="Bahnschrift"/>
          <w:noProof/>
          <w:color w:val="34ABA2" w:themeColor="accent3"/>
          <w:sz w:val="24"/>
          <w:szCs w:val="24"/>
        </w:rPr>
        <w:t>this is bad for the appearance of UML diagram.</w:t>
      </w:r>
      <w:r w:rsidR="00DD4132" w:rsidRPr="00DD4132">
        <w:rPr>
          <w:rFonts w:ascii="Bahnschrift" w:hAnsi="Bahnschrift"/>
          <w:noProof/>
          <w:color w:val="C00000"/>
          <w:sz w:val="32"/>
        </w:rPr>
        <w:t xml:space="preserve"> </w:t>
      </w:r>
      <w:r w:rsidR="00DD4132" w:rsidRPr="00DD4132">
        <w:rPr>
          <w:rFonts w:ascii="Bahnschrift" w:hAnsi="Bahnschrift"/>
          <w:noProof/>
          <w:color w:val="34ABA2" w:themeColor="accent3"/>
          <w:sz w:val="24"/>
          <w:szCs w:val="24"/>
        </w:rPr>
        <w:t>Because of that, the arrow goes under of the Room class.)</w:t>
      </w:r>
    </w:p>
    <w:p w14:paraId="1FAB2E7D" w14:textId="3E56BCF3" w:rsidR="00896914" w:rsidRDefault="00674EC2" w:rsidP="00A217CA">
      <w:pPr>
        <w:pStyle w:val="Balk1"/>
        <w:rPr>
          <w:rFonts w:ascii="Bahnschrift" w:hAnsi="Bahnschrift"/>
          <w:noProof/>
          <w:color w:val="C00000"/>
          <w:sz w:val="44"/>
          <w:szCs w:val="44"/>
        </w:rPr>
      </w:pPr>
      <w:r>
        <w:rPr>
          <w:rFonts w:ascii="Bahnschrift" w:hAnsi="Bahnschrift"/>
          <w:noProof/>
          <w:color w:val="C00000"/>
          <w:sz w:val="44"/>
          <w:szCs w:val="44"/>
        </w:rPr>
        <w:t>What is the summary of our code and project?</w:t>
      </w:r>
    </w:p>
    <w:p w14:paraId="3DBF1328" w14:textId="16C966FB" w:rsidR="00674EC2" w:rsidRDefault="00674EC2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Firstly, the application takes necessary information of the customer.</w:t>
      </w:r>
      <w:r w:rsidR="008117FE">
        <w:rPr>
          <w:rFonts w:ascii="Bahnschrift" w:hAnsi="Bahnschrift"/>
          <w:noProof/>
          <w:color w:val="0F0D29" w:themeColor="text1"/>
          <w:sz w:val="32"/>
        </w:rPr>
        <w:t xml:space="preserve"> (We gave these informations with Customer.txt file.)</w:t>
      </w:r>
    </w:p>
    <w:p w14:paraId="6F756AC3" w14:textId="013F174C" w:rsidR="00674EC2" w:rsidRDefault="00674EC2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Then, application lists all of the available rooms in the hotel.</w:t>
      </w:r>
    </w:p>
    <w:p w14:paraId="6C6D765B" w14:textId="5BB6198F" w:rsidR="00674EC2" w:rsidRDefault="00674EC2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Then, applications sorts the rooms according to price and star rates. For price, the app sorts both ascending and descending way and for star rates sorts </w:t>
      </w:r>
      <w:r w:rsidR="00065629">
        <w:rPr>
          <w:rFonts w:ascii="Bahnschrift" w:hAnsi="Bahnschrift"/>
          <w:noProof/>
          <w:color w:val="0F0D29" w:themeColor="text1"/>
          <w:sz w:val="32"/>
        </w:rPr>
        <w:t>in descending form.</w:t>
      </w:r>
    </w:p>
    <w:p w14:paraId="73FF6973" w14:textId="4195A522" w:rsidR="00065629" w:rsidRDefault="00065629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Then, the user can select the room s/he wanted.</w:t>
      </w:r>
    </w:p>
    <w:p w14:paraId="24ECE152" w14:textId="47807224" w:rsidR="00065629" w:rsidRDefault="00065629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Then, the application prints the information of the selected room. User can see the price, the view type and the other properties again.</w:t>
      </w:r>
    </w:p>
    <w:p w14:paraId="25A7A972" w14:textId="0813C5B3" w:rsidR="008117FE" w:rsidRDefault="008117F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Then, the application continues with the payment process. User should enter the price of the selected room in this section. The </w:t>
      </w:r>
      <w:r>
        <w:rPr>
          <w:rFonts w:ascii="Bahnschrift" w:hAnsi="Bahnschrift"/>
          <w:noProof/>
          <w:color w:val="0F0D29" w:themeColor="text1"/>
          <w:sz w:val="32"/>
        </w:rPr>
        <w:lastRenderedPageBreak/>
        <w:t>application checks if the given price is correct or not.</w:t>
      </w:r>
      <w:r w:rsidR="00DD4132">
        <w:rPr>
          <w:rFonts w:ascii="Bahnschrift" w:hAnsi="Bahnschrift"/>
          <w:noProof/>
          <w:color w:val="0F0D29" w:themeColor="text1"/>
          <w:sz w:val="32"/>
        </w:rPr>
        <w:t xml:space="preserve"> If the price is correct, the applications directs user to 3DSecure.</w:t>
      </w:r>
    </w:p>
    <w:p w14:paraId="244102FC" w14:textId="40140F93" w:rsidR="008117FE" w:rsidRDefault="008117F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 xml:space="preserve">Then, at the end, the applications gives two choices to the user. They can log out from the application or they can cancel the reservation if they want. </w:t>
      </w:r>
    </w:p>
    <w:p w14:paraId="47471194" w14:textId="2615C55C" w:rsidR="008117FE" w:rsidRDefault="008117F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If they want to cancel the reservation, they should enter their id first.</w:t>
      </w:r>
    </w:p>
    <w:p w14:paraId="2C412B1F" w14:textId="11D20B72" w:rsidR="008117FE" w:rsidRDefault="008117F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Then, application checks the reservation with the given id. If there is a reservation with the given id, the application cancels that reservation. Then, the application closes.</w:t>
      </w:r>
    </w:p>
    <w:p w14:paraId="420DCF15" w14:textId="63050110" w:rsidR="008117FE" w:rsidRDefault="008117F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  <w:r>
        <w:rPr>
          <w:rFonts w:ascii="Bahnschrift" w:hAnsi="Bahnschrift"/>
          <w:noProof/>
          <w:color w:val="0F0D29" w:themeColor="text1"/>
          <w:sz w:val="32"/>
        </w:rPr>
        <w:t>If they choose ‘exit’, a message displays first and the application closes.</w:t>
      </w:r>
    </w:p>
    <w:p w14:paraId="3A37676D" w14:textId="77777777" w:rsidR="008117FE" w:rsidRDefault="008117FE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</w:p>
    <w:p w14:paraId="63044F64" w14:textId="77777777" w:rsidR="00065629" w:rsidRPr="00674EC2" w:rsidRDefault="00065629" w:rsidP="00A217CA">
      <w:pPr>
        <w:pStyle w:val="Balk1"/>
        <w:rPr>
          <w:rFonts w:ascii="Bahnschrift" w:hAnsi="Bahnschrift"/>
          <w:noProof/>
          <w:color w:val="0F0D29" w:themeColor="text1"/>
          <w:sz w:val="32"/>
        </w:rPr>
      </w:pPr>
    </w:p>
    <w:p w14:paraId="67C67489" w14:textId="5B2272EE" w:rsidR="000E2913" w:rsidRPr="000E2913" w:rsidRDefault="00A217CA" w:rsidP="000E2913">
      <w:r w:rsidRPr="00A217CA">
        <w:rPr>
          <w:rFonts w:ascii="Bahnschrift" w:hAnsi="Bahnschrift"/>
          <w:noProof/>
          <w:color w:val="C00000"/>
          <w:sz w:val="40"/>
          <w:szCs w:val="40"/>
        </w:rPr>
        <w:t>NOTE</w:t>
      </w:r>
      <w:r w:rsidRPr="000E2913">
        <w:rPr>
          <w:rFonts w:ascii="Bahnschrift" w:hAnsi="Bahnschrift"/>
          <w:b w:val="0"/>
          <w:bCs/>
          <w:noProof/>
          <w:color w:val="C00000"/>
          <w:sz w:val="40"/>
          <w:szCs w:val="40"/>
        </w:rPr>
        <w:t>:</w:t>
      </w:r>
      <w:r w:rsidRPr="000E2913">
        <w:rPr>
          <w:b w:val="0"/>
          <w:bCs/>
        </w:rPr>
        <w:t xml:space="preserve"> </w:t>
      </w:r>
      <w:r w:rsidR="000E2913" w:rsidRPr="00896914">
        <w:rPr>
          <w:sz w:val="40"/>
        </w:rPr>
        <w:t>“</w:t>
      </w:r>
      <w:r w:rsidRPr="00896914">
        <w:rPr>
          <w:sz w:val="32"/>
          <w:szCs w:val="18"/>
        </w:rPr>
        <w:t>The software should not expect any input from the console during running the jar file.</w:t>
      </w:r>
      <w:r w:rsidR="000E2913" w:rsidRPr="00896914">
        <w:rPr>
          <w:sz w:val="32"/>
          <w:szCs w:val="18"/>
        </w:rPr>
        <w:t xml:space="preserve">” There was such a sentence in the Homework 2 pdf,  however, since our system is based on reservation, our every transaction is usually done at user request. We send an e-mail to teacher Gökhan Göksel and told the situation. </w:t>
      </w:r>
      <w:r w:rsidR="000E2913" w:rsidRPr="000224C2">
        <w:rPr>
          <w:sz w:val="32"/>
          <w:szCs w:val="18"/>
        </w:rPr>
        <w:t>Then, he said “</w:t>
      </w:r>
      <w:r w:rsidR="000E2913" w:rsidRPr="000224C2">
        <w:rPr>
          <w:rFonts w:eastAsia="Times New Roman" w:cstheme="minorHAnsi"/>
          <w:sz w:val="32"/>
          <w:szCs w:val="32"/>
          <w:lang w:eastAsia="tr-TR"/>
        </w:rPr>
        <w:t>Main metodunda default olarak veremiyor musun inputu kullanıcıdan almış gibi? Olmuyorsa kalsın öyle kullanıcı girsin inputu.”</w:t>
      </w:r>
      <w:r w:rsidR="000E2913" w:rsidRPr="000224C2">
        <w:t xml:space="preserve">. </w:t>
      </w:r>
      <w:r w:rsidR="000E2913" w:rsidRPr="000224C2">
        <w:rPr>
          <w:rFonts w:cstheme="minorHAnsi"/>
          <w:sz w:val="32"/>
          <w:szCs w:val="32"/>
          <w:shd w:val="clear" w:color="auto" w:fill="F8F9FA"/>
        </w:rPr>
        <w:t>Th</w:t>
      </w:r>
      <w:r w:rsidR="000E2913" w:rsidRPr="00896914">
        <w:rPr>
          <w:rFonts w:cstheme="minorHAnsi"/>
          <w:sz w:val="32"/>
          <w:szCs w:val="32"/>
          <w:shd w:val="clear" w:color="auto" w:fill="F8F9FA"/>
        </w:rPr>
        <w:t>at's why we pulled the data of user over a txt file and rearranged all other methods except the ‘room selection process’ so that they do not receive any input from the user.</w:t>
      </w:r>
      <w:r w:rsidR="00896914" w:rsidRPr="00896914">
        <w:rPr>
          <w:rFonts w:cstheme="minorHAnsi"/>
          <w:sz w:val="32"/>
          <w:szCs w:val="32"/>
          <w:shd w:val="clear" w:color="auto" w:fill="F8F9FA"/>
        </w:rPr>
        <w:t>[</w:t>
      </w:r>
      <w:r w:rsidR="00896914">
        <w:rPr>
          <w:rFonts w:cstheme="minorHAnsi"/>
          <w:b w:val="0"/>
          <w:bCs/>
          <w:sz w:val="32"/>
          <w:szCs w:val="32"/>
          <w:shd w:val="clear" w:color="auto" w:fill="F8F9FA"/>
        </w:rPr>
        <w:t>Hocam çok fazla input girişi almamak adına kendimiz bir müşterinin bilgilerini bir text dosyasına yazıp o kişi için rezervasyon işlemi gerçekleşecek şekilde devamını getirdik.</w:t>
      </w:r>
      <w:r w:rsidR="00684F2E">
        <w:rPr>
          <w:rFonts w:cstheme="minorHAnsi"/>
          <w:b w:val="0"/>
          <w:bCs/>
          <w:sz w:val="32"/>
          <w:szCs w:val="32"/>
          <w:shd w:val="clear" w:color="auto" w:fill="F8F9FA"/>
        </w:rPr>
        <w:t xml:space="preserve"> Sadece oda seçimi ve ödeme/isteğe göre iptal etme ve uygulamadan çıkma kısımlarında seçimi size bıraktık.</w:t>
      </w:r>
      <w:r w:rsidR="00896914">
        <w:rPr>
          <w:rFonts w:cstheme="minorHAnsi"/>
          <w:b w:val="0"/>
          <w:bCs/>
          <w:sz w:val="32"/>
          <w:szCs w:val="32"/>
          <w:shd w:val="clear" w:color="auto" w:fill="F8F9FA"/>
        </w:rPr>
        <w:t xml:space="preserve"> </w:t>
      </w:r>
      <w:r w:rsidR="00684F2E">
        <w:rPr>
          <w:rFonts w:cstheme="minorHAnsi"/>
          <w:b w:val="0"/>
          <w:bCs/>
          <w:sz w:val="32"/>
          <w:szCs w:val="32"/>
          <w:shd w:val="clear" w:color="auto" w:fill="F8F9FA"/>
        </w:rPr>
        <w:t>Direkt kendimiz sabit bir şekilde girmek istemedik.</w:t>
      </w:r>
      <w:r w:rsidR="00896914">
        <w:rPr>
          <w:rFonts w:cstheme="minorHAnsi"/>
          <w:b w:val="0"/>
          <w:bCs/>
          <w:sz w:val="32"/>
          <w:szCs w:val="32"/>
          <w:shd w:val="clear" w:color="auto" w:fill="F8F9FA"/>
        </w:rPr>
        <w:t>]</w:t>
      </w:r>
    </w:p>
    <w:p w14:paraId="2B288C0C" w14:textId="4371A90D" w:rsidR="00A217CA" w:rsidRPr="000E2913" w:rsidRDefault="00A217CA" w:rsidP="00A217CA">
      <w:pPr>
        <w:pStyle w:val="Balk1"/>
        <w:rPr>
          <w:rFonts w:ascii="Bahnschrift" w:hAnsi="Bahnschrift"/>
          <w:b w:val="0"/>
          <w:bCs/>
          <w:noProof/>
          <w:color w:val="C00000"/>
          <w:sz w:val="40"/>
          <w:szCs w:val="40"/>
        </w:rPr>
      </w:pPr>
    </w:p>
    <w:p w14:paraId="6BB7C4B6" w14:textId="77777777" w:rsidR="00A217CA" w:rsidRPr="00146CEC" w:rsidRDefault="00A217CA" w:rsidP="008C2F11">
      <w:pPr>
        <w:pStyle w:val="Balk1"/>
        <w:rPr>
          <w:rFonts w:ascii="Bahnschrift" w:hAnsi="Bahnschrift"/>
          <w:noProof/>
          <w:color w:val="0F0D29" w:themeColor="text1"/>
          <w:sz w:val="32"/>
        </w:rPr>
      </w:pPr>
    </w:p>
    <w:p w14:paraId="1C0D0A0B" w14:textId="22849140" w:rsidR="00CB2C88" w:rsidRPr="00CB2C88" w:rsidRDefault="00CB2C88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</w:p>
    <w:p w14:paraId="06493140" w14:textId="77777777" w:rsidR="008C2F11" w:rsidRDefault="008C2F11" w:rsidP="008C2F11">
      <w:pPr>
        <w:pStyle w:val="Balk1"/>
        <w:rPr>
          <w:rFonts w:ascii="Bahnschrift" w:hAnsi="Bahnschrift"/>
          <w:noProof/>
          <w:color w:val="C00000"/>
          <w:sz w:val="40"/>
          <w:szCs w:val="40"/>
        </w:rPr>
      </w:pPr>
    </w:p>
    <w:p w14:paraId="33CE90E3" w14:textId="77777777" w:rsidR="008C2F11" w:rsidRPr="00E0568A" w:rsidRDefault="008C2F11" w:rsidP="008C2F11">
      <w:pPr>
        <w:pStyle w:val="Balk1"/>
        <w:ind w:right="-46"/>
        <w:rPr>
          <w:rFonts w:ascii="Bahnschrift" w:hAnsi="Bahnschrift"/>
          <w:noProof/>
          <w:color w:val="0F0D29" w:themeColor="text1"/>
          <w:sz w:val="36"/>
          <w:szCs w:val="36"/>
        </w:rPr>
      </w:pPr>
    </w:p>
    <w:p w14:paraId="6C762C44" w14:textId="77777777" w:rsidR="008C2F11" w:rsidRPr="008C2F11" w:rsidRDefault="008C2F11" w:rsidP="008C2F11">
      <w:pPr>
        <w:pStyle w:val="Balk1"/>
        <w:rPr>
          <w:rFonts w:ascii="Bahnschrift" w:hAnsi="Bahnschrift"/>
          <w:noProof/>
          <w:color w:val="C00000"/>
        </w:rPr>
      </w:pPr>
    </w:p>
    <w:sectPr w:rsidR="008C2F11" w:rsidRPr="008C2F11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B013C" w14:textId="77777777" w:rsidR="00F723B7" w:rsidRDefault="00F723B7">
      <w:r>
        <w:separator/>
      </w:r>
    </w:p>
    <w:p w14:paraId="2CFB347D" w14:textId="77777777" w:rsidR="00F723B7" w:rsidRDefault="00F723B7"/>
  </w:endnote>
  <w:endnote w:type="continuationSeparator" w:id="0">
    <w:p w14:paraId="34FD6413" w14:textId="77777777" w:rsidR="00F723B7" w:rsidRDefault="00F723B7">
      <w:r>
        <w:continuationSeparator/>
      </w:r>
    </w:p>
    <w:p w14:paraId="77F4FA60" w14:textId="77777777" w:rsidR="00F723B7" w:rsidRDefault="00F723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7B4E5101" w14:textId="77777777" w:rsidR="00DF027C" w:rsidRDefault="00DF027C">
        <w:pPr>
          <w:pStyle w:val="AltBilgi"/>
          <w:jc w:val="center"/>
          <w:rPr>
            <w:noProof/>
          </w:rPr>
        </w:pPr>
        <w:r>
          <w:rPr>
            <w:noProof/>
            <w:lang w:bidi="tr-TR"/>
          </w:rPr>
          <w:fldChar w:fldCharType="begin"/>
        </w:r>
        <w:r>
          <w:rPr>
            <w:noProof/>
            <w:lang w:bidi="tr-TR"/>
          </w:rPr>
          <w:instrText xml:space="preserve"> PAGE   \* MERGEFORMAT </w:instrText>
        </w:r>
        <w:r>
          <w:rPr>
            <w:noProof/>
            <w:lang w:bidi="tr-TR"/>
          </w:rPr>
          <w:fldChar w:fldCharType="separate"/>
        </w:r>
        <w:r w:rsidR="00AB02A7">
          <w:rPr>
            <w:noProof/>
            <w:lang w:bidi="tr-TR"/>
          </w:rPr>
          <w:t>2</w:t>
        </w:r>
        <w:r>
          <w:rPr>
            <w:noProof/>
            <w:lang w:bidi="tr-TR"/>
          </w:rPr>
          <w:fldChar w:fldCharType="end"/>
        </w:r>
      </w:p>
    </w:sdtContent>
  </w:sdt>
  <w:p w14:paraId="0686882E" w14:textId="77777777" w:rsidR="00DF027C" w:rsidRDefault="00DF027C">
    <w:pPr>
      <w:pStyle w:val="AltBilgi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E583F" w14:textId="77777777" w:rsidR="00F723B7" w:rsidRDefault="00F723B7">
      <w:r>
        <w:separator/>
      </w:r>
    </w:p>
    <w:p w14:paraId="02CC3AF0" w14:textId="77777777" w:rsidR="00F723B7" w:rsidRDefault="00F723B7"/>
  </w:footnote>
  <w:footnote w:type="continuationSeparator" w:id="0">
    <w:p w14:paraId="73A33E49" w14:textId="77777777" w:rsidR="00F723B7" w:rsidRDefault="00F723B7">
      <w:r>
        <w:continuationSeparator/>
      </w:r>
    </w:p>
    <w:p w14:paraId="58995B26" w14:textId="77777777" w:rsidR="00F723B7" w:rsidRDefault="00F723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4C6641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71326DA" w14:textId="77777777" w:rsidR="00D077E9" w:rsidRDefault="00D077E9">
          <w:pPr>
            <w:pStyle w:val="stBilgi"/>
            <w:rPr>
              <w:noProof/>
            </w:rPr>
          </w:pPr>
        </w:p>
      </w:tc>
    </w:tr>
  </w:tbl>
  <w:p w14:paraId="19FBB475" w14:textId="77777777" w:rsidR="00D077E9" w:rsidRDefault="00D077E9" w:rsidP="00D077E9">
    <w:pPr>
      <w:pStyle w:val="stBilgi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922F4"/>
    <w:multiLevelType w:val="hybridMultilevel"/>
    <w:tmpl w:val="4346252E"/>
    <w:lvl w:ilvl="0" w:tplc="0409001B">
      <w:start w:val="1"/>
      <w:numFmt w:val="low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08A403F"/>
    <w:multiLevelType w:val="hybridMultilevel"/>
    <w:tmpl w:val="E5AEF9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75213"/>
    <w:multiLevelType w:val="hybridMultilevel"/>
    <w:tmpl w:val="E65ABF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06D0A"/>
    <w:multiLevelType w:val="hybridMultilevel"/>
    <w:tmpl w:val="7DA6E1C8"/>
    <w:lvl w:ilvl="0" w:tplc="B1BE483A">
      <w:start w:val="1"/>
      <w:numFmt w:val="upperRoman"/>
      <w:lvlText w:val="%1."/>
      <w:lvlJc w:val="right"/>
      <w:pPr>
        <w:ind w:left="1170" w:hanging="18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C53C8"/>
    <w:multiLevelType w:val="hybridMultilevel"/>
    <w:tmpl w:val="B4A81F44"/>
    <w:lvl w:ilvl="0" w:tplc="C60688D8">
      <w:start w:val="1"/>
      <w:numFmt w:val="lowerRoman"/>
      <w:lvlText w:val="%1."/>
      <w:lvlJc w:val="right"/>
      <w:pPr>
        <w:ind w:left="990" w:hanging="360"/>
      </w:pPr>
      <w:rPr>
        <w:b/>
        <w:bCs w:val="0"/>
        <w:color w:val="C0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DFD1153"/>
    <w:multiLevelType w:val="hybridMultilevel"/>
    <w:tmpl w:val="7DA6E1C8"/>
    <w:lvl w:ilvl="0" w:tplc="B1BE483A">
      <w:start w:val="1"/>
      <w:numFmt w:val="upperRoman"/>
      <w:lvlText w:val="%1."/>
      <w:lvlJc w:val="right"/>
      <w:pPr>
        <w:ind w:left="1170" w:hanging="18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34F4"/>
    <w:multiLevelType w:val="hybridMultilevel"/>
    <w:tmpl w:val="87D22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01F2"/>
    <w:multiLevelType w:val="hybridMultilevel"/>
    <w:tmpl w:val="7F403368"/>
    <w:lvl w:ilvl="0" w:tplc="04090013">
      <w:start w:val="1"/>
      <w:numFmt w:val="upp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2330140"/>
    <w:multiLevelType w:val="hybridMultilevel"/>
    <w:tmpl w:val="EFDA4134"/>
    <w:lvl w:ilvl="0" w:tplc="25741B9A">
      <w:start w:val="1"/>
      <w:numFmt w:val="upperRoman"/>
      <w:lvlText w:val="%1."/>
      <w:lvlJc w:val="right"/>
      <w:pPr>
        <w:ind w:left="72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B1BE483A">
      <w:start w:val="1"/>
      <w:numFmt w:val="upperRoman"/>
      <w:lvlText w:val="%3."/>
      <w:lvlJc w:val="right"/>
      <w:pPr>
        <w:ind w:left="117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F3AE2"/>
    <w:multiLevelType w:val="hybridMultilevel"/>
    <w:tmpl w:val="1F6E2140"/>
    <w:lvl w:ilvl="0" w:tplc="25741B9A">
      <w:start w:val="1"/>
      <w:numFmt w:val="upperRoman"/>
      <w:lvlText w:val="%1."/>
      <w:lvlJc w:val="right"/>
      <w:pPr>
        <w:ind w:left="144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8D06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857849"/>
    <w:multiLevelType w:val="hybridMultilevel"/>
    <w:tmpl w:val="1F6E2140"/>
    <w:lvl w:ilvl="0" w:tplc="25741B9A">
      <w:start w:val="1"/>
      <w:numFmt w:val="upperRoman"/>
      <w:lvlText w:val="%1."/>
      <w:lvlJc w:val="right"/>
      <w:pPr>
        <w:ind w:left="144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7E3715"/>
    <w:multiLevelType w:val="hybridMultilevel"/>
    <w:tmpl w:val="9A1EF4C0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504BF"/>
    <w:multiLevelType w:val="hybridMultilevel"/>
    <w:tmpl w:val="AE88073C"/>
    <w:lvl w:ilvl="0" w:tplc="DB10A5A4">
      <w:start w:val="1"/>
      <w:numFmt w:val="upperRoman"/>
      <w:lvlText w:val="%1."/>
      <w:lvlJc w:val="right"/>
      <w:pPr>
        <w:ind w:left="1440" w:hanging="360"/>
      </w:pPr>
      <w:rPr>
        <w:color w:val="C0000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56723F"/>
    <w:multiLevelType w:val="hybridMultilevel"/>
    <w:tmpl w:val="C1046B4E"/>
    <w:lvl w:ilvl="0" w:tplc="2A2A0A3C">
      <w:start w:val="1"/>
      <w:numFmt w:val="lowerRoman"/>
      <w:lvlText w:val="%1."/>
      <w:lvlJc w:val="right"/>
      <w:pPr>
        <w:ind w:left="1080" w:hanging="360"/>
      </w:pPr>
      <w:rPr>
        <w:color w:val="C00000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EB1E5F"/>
    <w:multiLevelType w:val="hybridMultilevel"/>
    <w:tmpl w:val="C978862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4726447"/>
    <w:multiLevelType w:val="hybridMultilevel"/>
    <w:tmpl w:val="645EE4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15240"/>
    <w:multiLevelType w:val="hybridMultilevel"/>
    <w:tmpl w:val="7DA6E1C8"/>
    <w:lvl w:ilvl="0" w:tplc="B1BE483A">
      <w:start w:val="1"/>
      <w:numFmt w:val="upperRoman"/>
      <w:lvlText w:val="%1."/>
      <w:lvlJc w:val="right"/>
      <w:pPr>
        <w:ind w:left="1170" w:hanging="18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66ABD"/>
    <w:multiLevelType w:val="hybridMultilevel"/>
    <w:tmpl w:val="F86A8ED2"/>
    <w:lvl w:ilvl="0" w:tplc="7B62D5CA">
      <w:start w:val="1"/>
      <w:numFmt w:val="lowerRoman"/>
      <w:lvlText w:val="%1."/>
      <w:lvlJc w:val="right"/>
      <w:pPr>
        <w:ind w:left="1170" w:hanging="360"/>
      </w:pPr>
      <w:rPr>
        <w:color w:val="C00000"/>
      </w:rPr>
    </w:lvl>
    <w:lvl w:ilvl="1" w:tplc="041F0019" w:tentative="1">
      <w:start w:val="1"/>
      <w:numFmt w:val="lowerLetter"/>
      <w:lvlText w:val="%2."/>
      <w:lvlJc w:val="left"/>
      <w:pPr>
        <w:ind w:left="1890" w:hanging="360"/>
      </w:pPr>
    </w:lvl>
    <w:lvl w:ilvl="2" w:tplc="041F001B" w:tentative="1">
      <w:start w:val="1"/>
      <w:numFmt w:val="lowerRoman"/>
      <w:lvlText w:val="%3."/>
      <w:lvlJc w:val="right"/>
      <w:pPr>
        <w:ind w:left="2610" w:hanging="180"/>
      </w:pPr>
    </w:lvl>
    <w:lvl w:ilvl="3" w:tplc="041F000F" w:tentative="1">
      <w:start w:val="1"/>
      <w:numFmt w:val="decimal"/>
      <w:lvlText w:val="%4."/>
      <w:lvlJc w:val="left"/>
      <w:pPr>
        <w:ind w:left="3330" w:hanging="360"/>
      </w:pPr>
    </w:lvl>
    <w:lvl w:ilvl="4" w:tplc="041F0019" w:tentative="1">
      <w:start w:val="1"/>
      <w:numFmt w:val="lowerLetter"/>
      <w:lvlText w:val="%5."/>
      <w:lvlJc w:val="left"/>
      <w:pPr>
        <w:ind w:left="4050" w:hanging="360"/>
      </w:pPr>
    </w:lvl>
    <w:lvl w:ilvl="5" w:tplc="041F001B" w:tentative="1">
      <w:start w:val="1"/>
      <w:numFmt w:val="lowerRoman"/>
      <w:lvlText w:val="%6."/>
      <w:lvlJc w:val="right"/>
      <w:pPr>
        <w:ind w:left="4770" w:hanging="180"/>
      </w:pPr>
    </w:lvl>
    <w:lvl w:ilvl="6" w:tplc="041F000F" w:tentative="1">
      <w:start w:val="1"/>
      <w:numFmt w:val="decimal"/>
      <w:lvlText w:val="%7."/>
      <w:lvlJc w:val="left"/>
      <w:pPr>
        <w:ind w:left="5490" w:hanging="360"/>
      </w:pPr>
    </w:lvl>
    <w:lvl w:ilvl="7" w:tplc="041F0019" w:tentative="1">
      <w:start w:val="1"/>
      <w:numFmt w:val="lowerLetter"/>
      <w:lvlText w:val="%8."/>
      <w:lvlJc w:val="left"/>
      <w:pPr>
        <w:ind w:left="6210" w:hanging="360"/>
      </w:pPr>
    </w:lvl>
    <w:lvl w:ilvl="8" w:tplc="041F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67917AC7"/>
    <w:multiLevelType w:val="hybridMultilevel"/>
    <w:tmpl w:val="CA023A78"/>
    <w:lvl w:ilvl="0" w:tplc="9452A8A6">
      <w:start w:val="1"/>
      <w:numFmt w:val="lowerRoman"/>
      <w:lvlText w:val="%1."/>
      <w:lvlJc w:val="right"/>
      <w:pPr>
        <w:ind w:left="135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68850A41"/>
    <w:multiLevelType w:val="hybridMultilevel"/>
    <w:tmpl w:val="7DA6E1C8"/>
    <w:lvl w:ilvl="0" w:tplc="B1BE483A">
      <w:start w:val="1"/>
      <w:numFmt w:val="upperRoman"/>
      <w:lvlText w:val="%1."/>
      <w:lvlJc w:val="right"/>
      <w:pPr>
        <w:ind w:left="1170" w:hanging="18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45A5F"/>
    <w:multiLevelType w:val="hybridMultilevel"/>
    <w:tmpl w:val="7DA6E1C8"/>
    <w:lvl w:ilvl="0" w:tplc="B1BE483A">
      <w:start w:val="1"/>
      <w:numFmt w:val="upperRoman"/>
      <w:lvlText w:val="%1."/>
      <w:lvlJc w:val="right"/>
      <w:pPr>
        <w:ind w:left="1170" w:hanging="18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156DF3"/>
    <w:multiLevelType w:val="hybridMultilevel"/>
    <w:tmpl w:val="64F0E846"/>
    <w:lvl w:ilvl="0" w:tplc="0409001B">
      <w:start w:val="1"/>
      <w:numFmt w:val="lowerRoman"/>
      <w:lvlText w:val="%1."/>
      <w:lvlJc w:val="right"/>
      <w:pPr>
        <w:ind w:left="990" w:hanging="18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4844DCB"/>
    <w:multiLevelType w:val="hybridMultilevel"/>
    <w:tmpl w:val="677459DE"/>
    <w:lvl w:ilvl="0" w:tplc="C60688D8">
      <w:start w:val="1"/>
      <w:numFmt w:val="lowerRoman"/>
      <w:lvlText w:val="%1."/>
      <w:lvlJc w:val="right"/>
      <w:pPr>
        <w:ind w:left="1260" w:hanging="360"/>
      </w:pPr>
      <w:rPr>
        <w:b/>
        <w:bCs w:val="0"/>
        <w:color w:val="C00000"/>
        <w:sz w:val="36"/>
        <w:szCs w:val="36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772C353D"/>
    <w:multiLevelType w:val="hybridMultilevel"/>
    <w:tmpl w:val="CB6A3812"/>
    <w:lvl w:ilvl="0" w:tplc="9C4EED76">
      <w:start w:val="1"/>
      <w:numFmt w:val="lowerRoman"/>
      <w:lvlText w:val="%1."/>
      <w:lvlJc w:val="right"/>
      <w:pPr>
        <w:ind w:left="1440" w:hanging="360"/>
      </w:pPr>
      <w:rPr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4"/>
  </w:num>
  <w:num w:numId="5">
    <w:abstractNumId w:val="13"/>
  </w:num>
  <w:num w:numId="6">
    <w:abstractNumId w:val="19"/>
  </w:num>
  <w:num w:numId="7">
    <w:abstractNumId w:val="10"/>
  </w:num>
  <w:num w:numId="8">
    <w:abstractNumId w:val="15"/>
  </w:num>
  <w:num w:numId="9">
    <w:abstractNumId w:val="2"/>
  </w:num>
  <w:num w:numId="10">
    <w:abstractNumId w:val="16"/>
  </w:num>
  <w:num w:numId="11">
    <w:abstractNumId w:val="8"/>
  </w:num>
  <w:num w:numId="12">
    <w:abstractNumId w:val="21"/>
  </w:num>
  <w:num w:numId="13">
    <w:abstractNumId w:val="22"/>
  </w:num>
  <w:num w:numId="14">
    <w:abstractNumId w:val="3"/>
  </w:num>
  <w:num w:numId="15">
    <w:abstractNumId w:val="20"/>
  </w:num>
  <w:num w:numId="16">
    <w:abstractNumId w:val="4"/>
  </w:num>
  <w:num w:numId="17">
    <w:abstractNumId w:val="11"/>
  </w:num>
  <w:num w:numId="18">
    <w:abstractNumId w:val="23"/>
  </w:num>
  <w:num w:numId="19">
    <w:abstractNumId w:val="18"/>
  </w:num>
  <w:num w:numId="20">
    <w:abstractNumId w:val="12"/>
  </w:num>
  <w:num w:numId="21">
    <w:abstractNumId w:val="14"/>
  </w:num>
  <w:num w:numId="22">
    <w:abstractNumId w:val="9"/>
  </w:num>
  <w:num w:numId="23">
    <w:abstractNumId w:val="5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FC"/>
    <w:rsid w:val="0001196F"/>
    <w:rsid w:val="0001583B"/>
    <w:rsid w:val="00022409"/>
    <w:rsid w:val="000224C2"/>
    <w:rsid w:val="00023789"/>
    <w:rsid w:val="0002482E"/>
    <w:rsid w:val="00050324"/>
    <w:rsid w:val="00062A27"/>
    <w:rsid w:val="00065629"/>
    <w:rsid w:val="0007377D"/>
    <w:rsid w:val="000767F0"/>
    <w:rsid w:val="00076A1D"/>
    <w:rsid w:val="000817EA"/>
    <w:rsid w:val="000820EE"/>
    <w:rsid w:val="000A0150"/>
    <w:rsid w:val="000A7BBA"/>
    <w:rsid w:val="000B5BE2"/>
    <w:rsid w:val="000E2913"/>
    <w:rsid w:val="000E401D"/>
    <w:rsid w:val="000E63C9"/>
    <w:rsid w:val="000F6E01"/>
    <w:rsid w:val="000F7CE3"/>
    <w:rsid w:val="00104811"/>
    <w:rsid w:val="00130E9D"/>
    <w:rsid w:val="001420EF"/>
    <w:rsid w:val="00146CEC"/>
    <w:rsid w:val="00147CDA"/>
    <w:rsid w:val="00150A6D"/>
    <w:rsid w:val="00154993"/>
    <w:rsid w:val="00155511"/>
    <w:rsid w:val="00164CCE"/>
    <w:rsid w:val="00166E13"/>
    <w:rsid w:val="00174C08"/>
    <w:rsid w:val="00185B35"/>
    <w:rsid w:val="0019305C"/>
    <w:rsid w:val="001A3D31"/>
    <w:rsid w:val="001C19EE"/>
    <w:rsid w:val="001C3BB0"/>
    <w:rsid w:val="001E2BEE"/>
    <w:rsid w:val="001F2BC8"/>
    <w:rsid w:val="001F5F6B"/>
    <w:rsid w:val="00202D03"/>
    <w:rsid w:val="00205652"/>
    <w:rsid w:val="00232C82"/>
    <w:rsid w:val="00243EBC"/>
    <w:rsid w:val="0024499A"/>
    <w:rsid w:val="00246A35"/>
    <w:rsid w:val="002546D1"/>
    <w:rsid w:val="002554AB"/>
    <w:rsid w:val="00263395"/>
    <w:rsid w:val="00284348"/>
    <w:rsid w:val="00287E72"/>
    <w:rsid w:val="00291218"/>
    <w:rsid w:val="002A366D"/>
    <w:rsid w:val="002A6DC2"/>
    <w:rsid w:val="002B79E3"/>
    <w:rsid w:val="002D7627"/>
    <w:rsid w:val="002F0658"/>
    <w:rsid w:val="002F2A5B"/>
    <w:rsid w:val="002F51F5"/>
    <w:rsid w:val="00312137"/>
    <w:rsid w:val="00330359"/>
    <w:rsid w:val="00331D4E"/>
    <w:rsid w:val="0033762F"/>
    <w:rsid w:val="00360494"/>
    <w:rsid w:val="003610A1"/>
    <w:rsid w:val="00366C7E"/>
    <w:rsid w:val="00384EA3"/>
    <w:rsid w:val="003A39A1"/>
    <w:rsid w:val="003B3B8E"/>
    <w:rsid w:val="003C2191"/>
    <w:rsid w:val="003D3863"/>
    <w:rsid w:val="003D6863"/>
    <w:rsid w:val="003E394E"/>
    <w:rsid w:val="003E40FC"/>
    <w:rsid w:val="003F44AE"/>
    <w:rsid w:val="003F77DC"/>
    <w:rsid w:val="00400BE0"/>
    <w:rsid w:val="004110DE"/>
    <w:rsid w:val="00412D05"/>
    <w:rsid w:val="0042535F"/>
    <w:rsid w:val="00430207"/>
    <w:rsid w:val="00440846"/>
    <w:rsid w:val="0044085A"/>
    <w:rsid w:val="00440A05"/>
    <w:rsid w:val="00457410"/>
    <w:rsid w:val="00460A7B"/>
    <w:rsid w:val="004767AA"/>
    <w:rsid w:val="00485F37"/>
    <w:rsid w:val="004A4749"/>
    <w:rsid w:val="004A5A8D"/>
    <w:rsid w:val="004B21A5"/>
    <w:rsid w:val="004D3F0E"/>
    <w:rsid w:val="005021FB"/>
    <w:rsid w:val="00502654"/>
    <w:rsid w:val="005037F0"/>
    <w:rsid w:val="005067DD"/>
    <w:rsid w:val="00516A86"/>
    <w:rsid w:val="005230F6"/>
    <w:rsid w:val="00523B7F"/>
    <w:rsid w:val="005275F6"/>
    <w:rsid w:val="00537E76"/>
    <w:rsid w:val="00544DE3"/>
    <w:rsid w:val="0056094F"/>
    <w:rsid w:val="005649A7"/>
    <w:rsid w:val="00566DC8"/>
    <w:rsid w:val="00572102"/>
    <w:rsid w:val="00586046"/>
    <w:rsid w:val="00586E33"/>
    <w:rsid w:val="005A3098"/>
    <w:rsid w:val="005D78B6"/>
    <w:rsid w:val="005F1BB0"/>
    <w:rsid w:val="00607403"/>
    <w:rsid w:val="00607AAE"/>
    <w:rsid w:val="00612B0C"/>
    <w:rsid w:val="00613069"/>
    <w:rsid w:val="006152E0"/>
    <w:rsid w:val="006306C3"/>
    <w:rsid w:val="0064242D"/>
    <w:rsid w:val="00646000"/>
    <w:rsid w:val="00656C4D"/>
    <w:rsid w:val="00673F2E"/>
    <w:rsid w:val="00674EC2"/>
    <w:rsid w:val="00680CB8"/>
    <w:rsid w:val="0068292B"/>
    <w:rsid w:val="00683ECF"/>
    <w:rsid w:val="00684F2E"/>
    <w:rsid w:val="006A46FF"/>
    <w:rsid w:val="006A7FBD"/>
    <w:rsid w:val="006B7949"/>
    <w:rsid w:val="006D0375"/>
    <w:rsid w:val="006D13D5"/>
    <w:rsid w:val="006D5EDF"/>
    <w:rsid w:val="006E1DBE"/>
    <w:rsid w:val="006E2096"/>
    <w:rsid w:val="006E37FE"/>
    <w:rsid w:val="006E3B00"/>
    <w:rsid w:val="006E5716"/>
    <w:rsid w:val="00704BD3"/>
    <w:rsid w:val="0072010F"/>
    <w:rsid w:val="00726AE3"/>
    <w:rsid w:val="007302B3"/>
    <w:rsid w:val="00730733"/>
    <w:rsid w:val="00730A86"/>
    <w:rsid w:val="00730E3A"/>
    <w:rsid w:val="00733170"/>
    <w:rsid w:val="00736AAF"/>
    <w:rsid w:val="007442D3"/>
    <w:rsid w:val="00750D88"/>
    <w:rsid w:val="00751993"/>
    <w:rsid w:val="00752CFC"/>
    <w:rsid w:val="007578D6"/>
    <w:rsid w:val="0075792E"/>
    <w:rsid w:val="007618A6"/>
    <w:rsid w:val="00763740"/>
    <w:rsid w:val="00765B2A"/>
    <w:rsid w:val="007668BE"/>
    <w:rsid w:val="00776FB0"/>
    <w:rsid w:val="00783A34"/>
    <w:rsid w:val="00784486"/>
    <w:rsid w:val="007930D8"/>
    <w:rsid w:val="007956E6"/>
    <w:rsid w:val="007B422B"/>
    <w:rsid w:val="007C1B4D"/>
    <w:rsid w:val="007C6B52"/>
    <w:rsid w:val="007D16C5"/>
    <w:rsid w:val="007D41EB"/>
    <w:rsid w:val="007E6F42"/>
    <w:rsid w:val="008117FE"/>
    <w:rsid w:val="00821B7E"/>
    <w:rsid w:val="00831C2A"/>
    <w:rsid w:val="00832CD9"/>
    <w:rsid w:val="00836E89"/>
    <w:rsid w:val="00843F87"/>
    <w:rsid w:val="008611F5"/>
    <w:rsid w:val="00862FE4"/>
    <w:rsid w:val="0086389A"/>
    <w:rsid w:val="00870277"/>
    <w:rsid w:val="00871419"/>
    <w:rsid w:val="0087605E"/>
    <w:rsid w:val="008842A1"/>
    <w:rsid w:val="00893845"/>
    <w:rsid w:val="00896914"/>
    <w:rsid w:val="008B1FEE"/>
    <w:rsid w:val="008B2DAD"/>
    <w:rsid w:val="008B3C2E"/>
    <w:rsid w:val="008B4830"/>
    <w:rsid w:val="008C2B9C"/>
    <w:rsid w:val="008C2F11"/>
    <w:rsid w:val="008C57ED"/>
    <w:rsid w:val="00903C32"/>
    <w:rsid w:val="00916B16"/>
    <w:rsid w:val="009173B9"/>
    <w:rsid w:val="009174B7"/>
    <w:rsid w:val="0092545B"/>
    <w:rsid w:val="0093269E"/>
    <w:rsid w:val="0093335D"/>
    <w:rsid w:val="00935368"/>
    <w:rsid w:val="0093613E"/>
    <w:rsid w:val="00941550"/>
    <w:rsid w:val="00943026"/>
    <w:rsid w:val="00961D68"/>
    <w:rsid w:val="00962FC7"/>
    <w:rsid w:val="00963786"/>
    <w:rsid w:val="00966B81"/>
    <w:rsid w:val="009704A0"/>
    <w:rsid w:val="0097447C"/>
    <w:rsid w:val="009A639E"/>
    <w:rsid w:val="009C7720"/>
    <w:rsid w:val="009E64E2"/>
    <w:rsid w:val="009F7EF6"/>
    <w:rsid w:val="00A11958"/>
    <w:rsid w:val="00A217CA"/>
    <w:rsid w:val="00A23AFA"/>
    <w:rsid w:val="00A27FC1"/>
    <w:rsid w:val="00A311BE"/>
    <w:rsid w:val="00A31B3E"/>
    <w:rsid w:val="00A527D3"/>
    <w:rsid w:val="00A532F3"/>
    <w:rsid w:val="00A62795"/>
    <w:rsid w:val="00A72053"/>
    <w:rsid w:val="00A72F47"/>
    <w:rsid w:val="00A8489E"/>
    <w:rsid w:val="00A92F69"/>
    <w:rsid w:val="00A93D44"/>
    <w:rsid w:val="00AB02A7"/>
    <w:rsid w:val="00AB2173"/>
    <w:rsid w:val="00AB419F"/>
    <w:rsid w:val="00AC29F3"/>
    <w:rsid w:val="00AC4365"/>
    <w:rsid w:val="00AC4EB4"/>
    <w:rsid w:val="00AD0240"/>
    <w:rsid w:val="00AF740F"/>
    <w:rsid w:val="00B107A2"/>
    <w:rsid w:val="00B131EE"/>
    <w:rsid w:val="00B152BB"/>
    <w:rsid w:val="00B17144"/>
    <w:rsid w:val="00B231E5"/>
    <w:rsid w:val="00B261C5"/>
    <w:rsid w:val="00B279DF"/>
    <w:rsid w:val="00B3402B"/>
    <w:rsid w:val="00B36C84"/>
    <w:rsid w:val="00B37676"/>
    <w:rsid w:val="00B40F28"/>
    <w:rsid w:val="00B41884"/>
    <w:rsid w:val="00B52352"/>
    <w:rsid w:val="00B53345"/>
    <w:rsid w:val="00B54F20"/>
    <w:rsid w:val="00B57B00"/>
    <w:rsid w:val="00B61986"/>
    <w:rsid w:val="00B70768"/>
    <w:rsid w:val="00B84EA6"/>
    <w:rsid w:val="00B94A7C"/>
    <w:rsid w:val="00B963C5"/>
    <w:rsid w:val="00BA5A48"/>
    <w:rsid w:val="00BA706C"/>
    <w:rsid w:val="00BB7A72"/>
    <w:rsid w:val="00BC4804"/>
    <w:rsid w:val="00BD6599"/>
    <w:rsid w:val="00BE64DB"/>
    <w:rsid w:val="00BF532D"/>
    <w:rsid w:val="00C02B87"/>
    <w:rsid w:val="00C06EE6"/>
    <w:rsid w:val="00C24B0F"/>
    <w:rsid w:val="00C4086D"/>
    <w:rsid w:val="00C408C5"/>
    <w:rsid w:val="00C41621"/>
    <w:rsid w:val="00C46044"/>
    <w:rsid w:val="00C5138E"/>
    <w:rsid w:val="00C64240"/>
    <w:rsid w:val="00C65C88"/>
    <w:rsid w:val="00C721F7"/>
    <w:rsid w:val="00C87469"/>
    <w:rsid w:val="00CA1896"/>
    <w:rsid w:val="00CA773E"/>
    <w:rsid w:val="00CB21E5"/>
    <w:rsid w:val="00CB2C88"/>
    <w:rsid w:val="00CB5B28"/>
    <w:rsid w:val="00CF2CE3"/>
    <w:rsid w:val="00CF5371"/>
    <w:rsid w:val="00D02AE0"/>
    <w:rsid w:val="00D0323A"/>
    <w:rsid w:val="00D0559F"/>
    <w:rsid w:val="00D07313"/>
    <w:rsid w:val="00D077E9"/>
    <w:rsid w:val="00D15EFC"/>
    <w:rsid w:val="00D25908"/>
    <w:rsid w:val="00D4067E"/>
    <w:rsid w:val="00D42CB7"/>
    <w:rsid w:val="00D5413D"/>
    <w:rsid w:val="00D56630"/>
    <w:rsid w:val="00D570A9"/>
    <w:rsid w:val="00D61CE8"/>
    <w:rsid w:val="00D70D02"/>
    <w:rsid w:val="00D770C7"/>
    <w:rsid w:val="00D86945"/>
    <w:rsid w:val="00D90290"/>
    <w:rsid w:val="00D93C07"/>
    <w:rsid w:val="00DB3F17"/>
    <w:rsid w:val="00DB6C1F"/>
    <w:rsid w:val="00DC34EF"/>
    <w:rsid w:val="00DD152F"/>
    <w:rsid w:val="00DD4132"/>
    <w:rsid w:val="00DE213F"/>
    <w:rsid w:val="00DF027C"/>
    <w:rsid w:val="00E00A32"/>
    <w:rsid w:val="00E0568A"/>
    <w:rsid w:val="00E22ACD"/>
    <w:rsid w:val="00E25C31"/>
    <w:rsid w:val="00E26747"/>
    <w:rsid w:val="00E36036"/>
    <w:rsid w:val="00E501C6"/>
    <w:rsid w:val="00E574D9"/>
    <w:rsid w:val="00E61271"/>
    <w:rsid w:val="00E620B0"/>
    <w:rsid w:val="00E678E8"/>
    <w:rsid w:val="00E74F93"/>
    <w:rsid w:val="00E7645B"/>
    <w:rsid w:val="00E81B40"/>
    <w:rsid w:val="00E92ED3"/>
    <w:rsid w:val="00EA4DEE"/>
    <w:rsid w:val="00EC53BA"/>
    <w:rsid w:val="00ED418A"/>
    <w:rsid w:val="00EE53A4"/>
    <w:rsid w:val="00EF3A5F"/>
    <w:rsid w:val="00EF555B"/>
    <w:rsid w:val="00F027BB"/>
    <w:rsid w:val="00F03381"/>
    <w:rsid w:val="00F11DCF"/>
    <w:rsid w:val="00F162EA"/>
    <w:rsid w:val="00F174EA"/>
    <w:rsid w:val="00F31DBD"/>
    <w:rsid w:val="00F33B89"/>
    <w:rsid w:val="00F526A0"/>
    <w:rsid w:val="00F52D27"/>
    <w:rsid w:val="00F56DCD"/>
    <w:rsid w:val="00F63C1C"/>
    <w:rsid w:val="00F65987"/>
    <w:rsid w:val="00F723B7"/>
    <w:rsid w:val="00F76E32"/>
    <w:rsid w:val="00F83527"/>
    <w:rsid w:val="00F85A41"/>
    <w:rsid w:val="00F906B4"/>
    <w:rsid w:val="00F910F9"/>
    <w:rsid w:val="00F92461"/>
    <w:rsid w:val="00FA482B"/>
    <w:rsid w:val="00FB3238"/>
    <w:rsid w:val="00FB45CA"/>
    <w:rsid w:val="00FB6A9E"/>
    <w:rsid w:val="00FC6223"/>
    <w:rsid w:val="00FD57E7"/>
    <w:rsid w:val="00FD583F"/>
    <w:rsid w:val="00FD7488"/>
    <w:rsid w:val="00FE2E9B"/>
    <w:rsid w:val="00FF16B4"/>
    <w:rsid w:val="00FF562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713D05"/>
  <w15:docId w15:val="{E44014A0-94FF-40A9-A17E-C8226E82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Balk1">
    <w:name w:val="heading 1"/>
    <w:basedOn w:val="Normal"/>
    <w:link w:val="Balk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Balk2">
    <w:name w:val="heading 2"/>
    <w:basedOn w:val="Normal"/>
    <w:next w:val="Normal"/>
    <w:link w:val="Balk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link w:val="KonuBal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ltyaz">
    <w:name w:val="Subtitle"/>
    <w:basedOn w:val="Normal"/>
    <w:link w:val="Altyaz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AltyazChar">
    <w:name w:val="Altyazı Char"/>
    <w:basedOn w:val="VarsaylanParagrafYazTipi"/>
    <w:link w:val="Altyaz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Balk1Char">
    <w:name w:val="Başlık 1 Char"/>
    <w:basedOn w:val="VarsaylanParagrafYazTipi"/>
    <w:link w:val="Balk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stBilgi">
    <w:name w:val="header"/>
    <w:basedOn w:val="Normal"/>
    <w:link w:val="stBilgiChar"/>
    <w:uiPriority w:val="8"/>
    <w:unhideWhenUsed/>
    <w:rsid w:val="005037F0"/>
  </w:style>
  <w:style w:type="character" w:customStyle="1" w:styleId="stBilgiChar">
    <w:name w:val="Üst Bilgi Char"/>
    <w:basedOn w:val="VarsaylanParagrafYazTipi"/>
    <w:link w:val="stBilgi"/>
    <w:uiPriority w:val="8"/>
    <w:rsid w:val="0093335D"/>
  </w:style>
  <w:style w:type="paragraph" w:styleId="AltBilgi">
    <w:name w:val="footer"/>
    <w:basedOn w:val="Normal"/>
    <w:link w:val="AltBilgiChar"/>
    <w:uiPriority w:val="99"/>
    <w:unhideWhenUsed/>
    <w:rsid w:val="005037F0"/>
  </w:style>
  <w:style w:type="character" w:customStyle="1" w:styleId="AltBilgiChar">
    <w:name w:val="Alt Bilgi Char"/>
    <w:basedOn w:val="VarsaylanParagrafYazTipi"/>
    <w:link w:val="AltBilgi"/>
    <w:uiPriority w:val="99"/>
    <w:rsid w:val="005037F0"/>
    <w:rPr>
      <w:sz w:val="24"/>
      <w:szCs w:val="24"/>
    </w:rPr>
  </w:style>
  <w:style w:type="paragraph" w:customStyle="1" w:styleId="Ad">
    <w:name w:val="Ad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Balk2Char">
    <w:name w:val="Başlık 2 Char"/>
    <w:basedOn w:val="VarsaylanParagrafYazTipi"/>
    <w:link w:val="Balk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oKlavuzu">
    <w:name w:val="Table Grid"/>
    <w:basedOn w:val="NormalTablo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unhideWhenUsed/>
    <w:rsid w:val="00D86945"/>
    <w:rPr>
      <w:color w:val="808080"/>
    </w:rPr>
  </w:style>
  <w:style w:type="paragraph" w:customStyle="1" w:styleId="erik">
    <w:name w:val="İçerik"/>
    <w:basedOn w:val="Normal"/>
    <w:link w:val="erikKrkt"/>
    <w:qFormat/>
    <w:rsid w:val="00DF027C"/>
    <w:rPr>
      <w:b w:val="0"/>
    </w:rPr>
  </w:style>
  <w:style w:type="paragraph" w:customStyle="1" w:styleId="VurguMetni">
    <w:name w:val="Vurgu Metni"/>
    <w:basedOn w:val="Normal"/>
    <w:link w:val="VurguMetniKrkt"/>
    <w:qFormat/>
    <w:rsid w:val="00DF027C"/>
  </w:style>
  <w:style w:type="character" w:customStyle="1" w:styleId="erikKrkt">
    <w:name w:val="İçerik Krkt"/>
    <w:basedOn w:val="VarsaylanParagrafYazTipi"/>
    <w:link w:val="erik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VurguMetniKrkt">
    <w:name w:val="Vurgu Metni Krkt"/>
    <w:basedOn w:val="VarsaylanParagrafYazTipi"/>
    <w:link w:val="VurguMetni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AppData\Local\Microsoft\Office\16.0\DTS\tr-TR%7b45B59D1C-390C-49B1-9B66-630256EE7FF9%7d\%7bFD249889-FC2F-4113-89D1-4560BCA6CB94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7F7848D6774256A5B488460D11871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AE535CD-3D9B-40EF-AB24-7A4C1E26EA3F}"/>
      </w:docPartPr>
      <w:docPartBody>
        <w:p w:rsidR="00F23355" w:rsidRDefault="00476D88">
          <w:pPr>
            <w:pStyle w:val="077F7848D6774256A5B488460D118714"/>
          </w:pPr>
          <w:r w:rsidRPr="00D86945">
            <w:rPr>
              <w:rStyle w:val="AltyazChar"/>
              <w:b/>
              <w:lang w:bidi="tr-TR"/>
            </w:rPr>
            <w:fldChar w:fldCharType="begin"/>
          </w:r>
          <w:r w:rsidRPr="00D86945">
            <w:rPr>
              <w:rStyle w:val="AltyazChar"/>
              <w:lang w:bidi="tr-TR"/>
            </w:rPr>
            <w:instrText xml:space="preserve"> DATE  \@ "MMMM d"  \* MERGEFORMAT </w:instrText>
          </w:r>
          <w:r w:rsidRPr="00D86945">
            <w:rPr>
              <w:rStyle w:val="AltyazChar"/>
              <w:b/>
              <w:lang w:bidi="tr-TR"/>
            </w:rPr>
            <w:fldChar w:fldCharType="separate"/>
          </w:r>
          <w:r>
            <w:rPr>
              <w:rStyle w:val="AltyazChar"/>
              <w:lang w:bidi="tr-TR"/>
            </w:rPr>
            <w:t>Ekim 25</w:t>
          </w:r>
          <w:r w:rsidRPr="00D86945">
            <w:rPr>
              <w:rStyle w:val="AltyazChar"/>
              <w:b/>
              <w:lang w:bidi="tr-TR"/>
            </w:rPr>
            <w:fldChar w:fldCharType="end"/>
          </w:r>
        </w:p>
      </w:docPartBody>
    </w:docPart>
    <w:docPart>
      <w:docPartPr>
        <w:name w:val="460222AF616E4299B36860A74CFF4E4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9E2CD6-D24F-46C8-BB9D-8A191C40EFCC}"/>
      </w:docPartPr>
      <w:docPartBody>
        <w:p w:rsidR="00F23355" w:rsidRDefault="00476D88">
          <w:pPr>
            <w:pStyle w:val="460222AF616E4299B36860A74CFF4E44"/>
          </w:pPr>
          <w:r>
            <w:rPr>
              <w:lang w:bidi="tr-TR"/>
            </w:rPr>
            <w:t>ŞİRKET ADI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88"/>
    <w:rsid w:val="00167750"/>
    <w:rsid w:val="00476D88"/>
    <w:rsid w:val="004C2CE7"/>
    <w:rsid w:val="00585B32"/>
    <w:rsid w:val="00722422"/>
    <w:rsid w:val="007873E9"/>
    <w:rsid w:val="00900460"/>
    <w:rsid w:val="009071A7"/>
    <w:rsid w:val="00A15B09"/>
    <w:rsid w:val="00A15FCA"/>
    <w:rsid w:val="00A32D67"/>
    <w:rsid w:val="00B05C54"/>
    <w:rsid w:val="00B231D8"/>
    <w:rsid w:val="00BB762B"/>
    <w:rsid w:val="00BF38EF"/>
    <w:rsid w:val="00C94BED"/>
    <w:rsid w:val="00CC4D23"/>
    <w:rsid w:val="00D35AC5"/>
    <w:rsid w:val="00D379D7"/>
    <w:rsid w:val="00F2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link w:val="Altyaz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tr-TR"/>
    </w:rPr>
  </w:style>
  <w:style w:type="character" w:customStyle="1" w:styleId="AltyazChar">
    <w:name w:val="Altyazı Char"/>
    <w:basedOn w:val="VarsaylanParagrafYazTipi"/>
    <w:link w:val="Altyaz"/>
    <w:uiPriority w:val="2"/>
    <w:rPr>
      <w:caps/>
      <w:color w:val="44546A" w:themeColor="text2"/>
      <w:spacing w:val="20"/>
      <w:sz w:val="32"/>
      <w:lang w:val="tr-TR"/>
    </w:rPr>
  </w:style>
  <w:style w:type="paragraph" w:customStyle="1" w:styleId="077F7848D6774256A5B488460D118714">
    <w:name w:val="077F7848D6774256A5B488460D118714"/>
  </w:style>
  <w:style w:type="paragraph" w:customStyle="1" w:styleId="460222AF616E4299B36860A74CFF4E44">
    <w:name w:val="460222AF616E4299B36860A74CFF4E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{FD249889-FC2F-4113-89D1-4560BCA6CB94}tf16392850_win32.dotx</Template>
  <TotalTime>365</TotalTime>
  <Pages>13</Pages>
  <Words>1529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Yağmur Doğan</dc:creator>
  <cp:keywords/>
  <cp:lastModifiedBy>Pelin Sena VAROL</cp:lastModifiedBy>
  <cp:revision>9</cp:revision>
  <cp:lastPrinted>2006-08-01T17:47:00Z</cp:lastPrinted>
  <dcterms:created xsi:type="dcterms:W3CDTF">2021-01-02T00:47:00Z</dcterms:created>
  <dcterms:modified xsi:type="dcterms:W3CDTF">2021-01-03T20:17:00Z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